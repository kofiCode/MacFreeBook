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-1229925107"/>
        <w:placeholder>
          <w:docPart w:val="F8D029466F58394E94A2C6C6AD44A2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B36AA8F" w14:textId="77777777" w:rsidR="008F7390" w:rsidRPr="00285A96" w:rsidRDefault="00A81BE5" w:rsidP="00A81BE5">
          <w:pPr>
            <w:pStyle w:val="Title"/>
          </w:pPr>
          <w:r>
            <w:rPr>
              <w:rFonts w:hint="eastAsia"/>
              <w:lang w:eastAsia="zh-CN"/>
            </w:rPr>
            <w:t>麦金塔</w:t>
          </w:r>
          <w:r>
            <w:rPr>
              <w:rFonts w:ascii="宋体" w:eastAsia="宋体" w:hAnsi="宋体" w:cs="宋体" w:hint="eastAsia"/>
              <w:lang w:eastAsia="zh-CN"/>
            </w:rPr>
            <w:t>译书</w:t>
          </w:r>
          <w:r>
            <w:rPr>
              <w:rFonts w:hint="eastAsia"/>
              <w:lang w:eastAsia="zh-CN"/>
            </w:rPr>
            <w:t>小</w:t>
          </w:r>
          <w:r>
            <w:rPr>
              <w:rFonts w:ascii="宋体" w:eastAsia="宋体" w:hAnsi="宋体" w:cs="宋体" w:hint="eastAsia"/>
              <w:lang w:eastAsia="zh-CN"/>
            </w:rPr>
            <w:t>组</w:t>
          </w:r>
        </w:p>
      </w:sdtContent>
    </w:sdt>
    <w:p w14:paraId="1B39F9AE" w14:textId="77777777" w:rsidR="008F7390" w:rsidRPr="00285A96" w:rsidRDefault="00A81BE5" w:rsidP="00285A96">
      <w:pPr>
        <w:pStyle w:val="Date"/>
      </w:pPr>
      <w:r>
        <w:t>2013/4/6</w:t>
      </w:r>
    </w:p>
    <w:p w14:paraId="034ADC70" w14:textId="73360D96" w:rsidR="00D8550F" w:rsidRPr="00D8550F" w:rsidRDefault="00D8550F">
      <w:pPr>
        <w:rPr>
          <w:sz w:val="48"/>
          <w:szCs w:val="48"/>
          <w:lang w:eastAsia="zh-CN"/>
        </w:rPr>
      </w:pPr>
    </w:p>
    <w:p w14:paraId="32336FFC" w14:textId="0E31AA84" w:rsidR="00021DEE" w:rsidRPr="00D8550F" w:rsidRDefault="00D8550F" w:rsidP="00021DEE">
      <w:pPr>
        <w:pStyle w:val="Heading1"/>
        <w:rPr>
          <w:rFonts w:ascii="宋体" w:eastAsia="宋体" w:hAnsi="宋体" w:cs="宋体"/>
          <w:b/>
          <w:sz w:val="48"/>
          <w:szCs w:val="48"/>
          <w:lang w:eastAsia="zh-CN"/>
        </w:rPr>
      </w:pPr>
      <w:r w:rsidRPr="00D8550F">
        <w:rPr>
          <w:rFonts w:ascii="宋体" w:eastAsia="宋体" w:hAnsi="宋体" w:cs="宋体" w:hint="eastAsia"/>
          <w:b/>
          <w:sz w:val="48"/>
          <w:szCs w:val="48"/>
          <w:lang w:eastAsia="zh-CN"/>
        </w:rPr>
        <w:lastRenderedPageBreak/>
        <w:t>文档目录</w:t>
      </w:r>
    </w:p>
    <w:p w14:paraId="31D1B247" w14:textId="65FF5E48" w:rsidR="00021DEE" w:rsidRDefault="00D8550F" w:rsidP="00D8550F">
      <w:pPr>
        <w:pStyle w:val="Heading2"/>
        <w:spacing w:before="0" w:after="0"/>
        <w:rPr>
          <w:sz w:val="32"/>
          <w:szCs w:val="32"/>
          <w:lang w:eastAsia="zh-CN"/>
        </w:rPr>
      </w:pPr>
      <w:r w:rsidRPr="00D8550F">
        <w:rPr>
          <w:rFonts w:hint="eastAsia"/>
          <w:sz w:val="32"/>
          <w:szCs w:val="32"/>
          <w:lang w:eastAsia="zh-CN"/>
        </w:rPr>
        <w:t>1</w:t>
      </w:r>
      <w:r w:rsidRPr="00D8550F">
        <w:rPr>
          <w:rFonts w:hint="eastAsia"/>
          <w:sz w:val="32"/>
          <w:szCs w:val="32"/>
          <w:lang w:eastAsia="zh-CN"/>
        </w:rPr>
        <w:t>、</w:t>
      </w:r>
      <w:r w:rsidRPr="00D8550F">
        <w:rPr>
          <w:rFonts w:ascii="宋体" w:eastAsia="宋体" w:hAnsi="宋体" w:cs="宋体" w:hint="eastAsia"/>
          <w:sz w:val="32"/>
          <w:szCs w:val="32"/>
          <w:lang w:eastAsia="zh-CN"/>
        </w:rPr>
        <w:t>项</w:t>
      </w:r>
      <w:r w:rsidRPr="00D8550F">
        <w:rPr>
          <w:rFonts w:hint="eastAsia"/>
          <w:sz w:val="32"/>
          <w:szCs w:val="32"/>
          <w:lang w:eastAsia="zh-CN"/>
        </w:rPr>
        <w:t>目背景</w:t>
      </w:r>
    </w:p>
    <w:p w14:paraId="65FB292A" w14:textId="77777777" w:rsidR="00D8550F" w:rsidRPr="00D8550F" w:rsidRDefault="00D8550F" w:rsidP="00D8550F"/>
    <w:p w14:paraId="574750FF" w14:textId="3F4BE186" w:rsidR="00D8550F" w:rsidRDefault="00D8550F" w:rsidP="00D8550F">
      <w:pPr>
        <w:pStyle w:val="Heading2"/>
        <w:spacing w:before="0" w:after="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</w:t>
      </w:r>
      <w:r w:rsidRPr="00D8550F">
        <w:rPr>
          <w:rFonts w:hint="eastAsia"/>
          <w:sz w:val="32"/>
          <w:szCs w:val="32"/>
          <w:lang w:eastAsia="zh-CN"/>
        </w:rPr>
        <w:t>、</w:t>
      </w:r>
      <w:r w:rsidRPr="00D8550F">
        <w:rPr>
          <w:rFonts w:ascii="宋体" w:eastAsia="宋体" w:hAnsi="宋体" w:cs="宋体" w:hint="eastAsia"/>
          <w:sz w:val="32"/>
          <w:szCs w:val="32"/>
          <w:lang w:eastAsia="zh-CN"/>
        </w:rPr>
        <w:t>项</w:t>
      </w:r>
      <w:r w:rsidRPr="00D8550F">
        <w:rPr>
          <w:rFonts w:hint="eastAsia"/>
          <w:sz w:val="32"/>
          <w:szCs w:val="32"/>
          <w:lang w:eastAsia="zh-CN"/>
        </w:rPr>
        <w:t>目</w:t>
      </w:r>
      <w:r w:rsidR="00380302">
        <w:rPr>
          <w:rFonts w:ascii="宋体" w:eastAsia="宋体" w:hAnsi="宋体" w:cs="宋体" w:hint="eastAsia"/>
          <w:sz w:val="32"/>
          <w:szCs w:val="32"/>
          <w:lang w:eastAsia="zh-CN"/>
        </w:rPr>
        <w:t>计</w:t>
      </w:r>
      <w:r w:rsidR="00380302">
        <w:rPr>
          <w:rFonts w:hint="eastAsia"/>
          <w:sz w:val="32"/>
          <w:szCs w:val="32"/>
          <w:lang w:eastAsia="zh-CN"/>
        </w:rPr>
        <w:t>划</w:t>
      </w:r>
    </w:p>
    <w:p w14:paraId="2BD6539F" w14:textId="77777777" w:rsidR="00D8550F" w:rsidRDefault="00D8550F" w:rsidP="00D8550F"/>
    <w:p w14:paraId="78631B46" w14:textId="57080191" w:rsidR="00D8550F" w:rsidRDefault="00D8550F" w:rsidP="00D8550F">
      <w:pPr>
        <w:pStyle w:val="Heading2"/>
        <w:spacing w:before="0" w:after="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3</w:t>
      </w:r>
      <w:r w:rsidRPr="00D8550F">
        <w:rPr>
          <w:rFonts w:hint="eastAsia"/>
          <w:sz w:val="32"/>
          <w:szCs w:val="32"/>
          <w:lang w:eastAsia="zh-CN"/>
        </w:rPr>
        <w:t>、</w:t>
      </w:r>
      <w:r w:rsidRPr="00D8550F">
        <w:rPr>
          <w:rFonts w:ascii="宋体" w:eastAsia="宋体" w:hAnsi="宋体" w:cs="宋体" w:hint="eastAsia"/>
          <w:sz w:val="32"/>
          <w:szCs w:val="32"/>
          <w:lang w:eastAsia="zh-CN"/>
        </w:rPr>
        <w:t>项</w:t>
      </w:r>
      <w:r w:rsidRPr="00D8550F">
        <w:rPr>
          <w:rFonts w:hint="eastAsia"/>
          <w:sz w:val="32"/>
          <w:szCs w:val="32"/>
          <w:lang w:eastAsia="zh-CN"/>
        </w:rPr>
        <w:t>目</w:t>
      </w:r>
      <w:r w:rsidR="00090988">
        <w:rPr>
          <w:rFonts w:ascii="宋体" w:eastAsia="宋体" w:hAnsi="宋体" w:cs="宋体" w:hint="eastAsia"/>
          <w:sz w:val="32"/>
          <w:szCs w:val="32"/>
          <w:lang w:eastAsia="zh-CN"/>
        </w:rPr>
        <w:t>说明</w:t>
      </w:r>
    </w:p>
    <w:p w14:paraId="14DF54E7" w14:textId="28FE89FC" w:rsidR="00380302" w:rsidRDefault="00380302" w:rsidP="00380302">
      <w:pPr>
        <w:pStyle w:val="Heading2"/>
        <w:spacing w:before="0" w:after="0"/>
        <w:rPr>
          <w:sz w:val="32"/>
          <w:szCs w:val="32"/>
          <w:lang w:eastAsia="zh-CN"/>
        </w:rPr>
      </w:pPr>
    </w:p>
    <w:p w14:paraId="63497A22" w14:textId="77777777" w:rsidR="00380302" w:rsidRDefault="00380302" w:rsidP="00380302"/>
    <w:p w14:paraId="6CCEA32E" w14:textId="77777777" w:rsidR="001123BB" w:rsidRDefault="001123BB" w:rsidP="00380302"/>
    <w:p w14:paraId="4E57152B" w14:textId="77777777" w:rsidR="001123BB" w:rsidRDefault="001123BB" w:rsidP="00380302"/>
    <w:p w14:paraId="7DD3FD64" w14:textId="77777777" w:rsidR="001123BB" w:rsidRDefault="001123BB" w:rsidP="00380302"/>
    <w:p w14:paraId="48ACDF50" w14:textId="77777777" w:rsidR="001123BB" w:rsidRDefault="001123BB" w:rsidP="00380302"/>
    <w:p w14:paraId="2AFFCED0" w14:textId="77777777" w:rsidR="001123BB" w:rsidRDefault="001123BB" w:rsidP="00380302"/>
    <w:p w14:paraId="32ADD7BB" w14:textId="77777777" w:rsidR="001123BB" w:rsidRDefault="001123BB" w:rsidP="00380302"/>
    <w:p w14:paraId="5239F66D" w14:textId="77777777" w:rsidR="001123BB" w:rsidRDefault="001123BB" w:rsidP="00380302"/>
    <w:p w14:paraId="14AF971B" w14:textId="77777777" w:rsidR="001123BB" w:rsidRDefault="001123BB" w:rsidP="00380302"/>
    <w:p w14:paraId="2F44A2AD" w14:textId="77777777" w:rsidR="001123BB" w:rsidRDefault="001123BB" w:rsidP="00380302"/>
    <w:p w14:paraId="7721A5B4" w14:textId="77777777" w:rsidR="001123BB" w:rsidRDefault="001123BB" w:rsidP="00380302"/>
    <w:p w14:paraId="60DEE8F1" w14:textId="77777777" w:rsidR="001123BB" w:rsidRDefault="001123BB" w:rsidP="00380302"/>
    <w:p w14:paraId="629B5DCF" w14:textId="77777777" w:rsidR="001123BB" w:rsidRDefault="001123BB" w:rsidP="00380302"/>
    <w:p w14:paraId="7D6ABC7E" w14:textId="77777777" w:rsidR="001123BB" w:rsidRDefault="001123BB" w:rsidP="00380302"/>
    <w:p w14:paraId="02CE1601" w14:textId="77777777" w:rsidR="001123BB" w:rsidRDefault="001123BB" w:rsidP="00380302"/>
    <w:p w14:paraId="5F2A4F31" w14:textId="33740900" w:rsidR="001123BB" w:rsidRPr="001123BB" w:rsidRDefault="001123BB" w:rsidP="001123BB">
      <w:pPr>
        <w:pStyle w:val="Heading1"/>
        <w:rPr>
          <w:rFonts w:ascii="宋体" w:eastAsia="宋体" w:hAnsi="宋体" w:cs="宋体"/>
          <w:b/>
          <w:sz w:val="40"/>
          <w:szCs w:val="40"/>
          <w:lang w:eastAsia="zh-CN"/>
        </w:rPr>
      </w:pPr>
      <w:r w:rsidRPr="001123BB">
        <w:rPr>
          <w:rFonts w:ascii="宋体" w:eastAsia="宋体" w:hAnsi="宋体" w:cs="宋体" w:hint="eastAsia"/>
          <w:b/>
          <w:sz w:val="40"/>
          <w:szCs w:val="40"/>
          <w:lang w:eastAsia="zh-CN"/>
        </w:rPr>
        <w:t>1.项目背景</w:t>
      </w:r>
    </w:p>
    <w:p w14:paraId="372ECAF4" w14:textId="1B6994CB" w:rsidR="001123BB" w:rsidRPr="001123BB" w:rsidRDefault="00393658" w:rsidP="00380302">
      <w:pPr>
        <w:rPr>
          <w:sz w:val="28"/>
          <w:szCs w:val="28"/>
          <w:lang w:eastAsia="zh-CN"/>
        </w:rPr>
      </w:pPr>
      <w:r w:rsidRPr="009A2CD9">
        <w:rPr>
          <w:rFonts w:hint="eastAsia"/>
          <w:b/>
          <w:sz w:val="28"/>
          <w:szCs w:val="28"/>
          <w:lang w:eastAsia="zh-CN"/>
        </w:rPr>
        <w:t>我</w:t>
      </w:r>
      <w:r w:rsidRPr="009A2CD9">
        <w:rPr>
          <w:rFonts w:ascii="宋体" w:eastAsia="宋体" w:hAnsi="宋体" w:cs="宋体" w:hint="eastAsia"/>
          <w:b/>
          <w:sz w:val="28"/>
          <w:szCs w:val="28"/>
          <w:lang w:eastAsia="zh-CN"/>
        </w:rPr>
        <w:t>们</w:t>
      </w:r>
      <w:r w:rsidRPr="009A2CD9">
        <w:rPr>
          <w:rFonts w:hint="eastAsia"/>
          <w:b/>
          <w:sz w:val="28"/>
          <w:szCs w:val="28"/>
          <w:lang w:eastAsia="zh-CN"/>
        </w:rPr>
        <w:t>是一群年</w:t>
      </w:r>
      <w:r w:rsidRPr="009A2CD9">
        <w:rPr>
          <w:rFonts w:ascii="宋体" w:eastAsia="宋体" w:hAnsi="宋体" w:cs="宋体" w:hint="eastAsia"/>
          <w:b/>
          <w:sz w:val="28"/>
          <w:szCs w:val="28"/>
          <w:lang w:eastAsia="zh-CN"/>
        </w:rPr>
        <w:t>轻</w:t>
      </w:r>
      <w:r w:rsidRPr="009A2CD9">
        <w:rPr>
          <w:rFonts w:hint="eastAsia"/>
          <w:b/>
          <w:sz w:val="28"/>
          <w:szCs w:val="28"/>
          <w:lang w:eastAsia="zh-CN"/>
        </w:rPr>
        <w:t>并</w:t>
      </w:r>
      <w:r w:rsidRPr="009A2CD9">
        <w:rPr>
          <w:rFonts w:ascii="宋体" w:eastAsia="宋体" w:hAnsi="宋体" w:cs="宋体" w:hint="eastAsia"/>
          <w:b/>
          <w:sz w:val="28"/>
          <w:szCs w:val="28"/>
          <w:lang w:eastAsia="zh-CN"/>
        </w:rPr>
        <w:t>激情澎湃的coder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,我们热爱生活，爱好自由，喜欢分享与交流。同样我们喜欢Mac，欣赏Mac,并工作于</w:t>
      </w:r>
      <w:r w:rsidR="00964F4D">
        <w:rPr>
          <w:rFonts w:ascii="宋体" w:eastAsia="宋体" w:hAnsi="宋体" w:cs="宋体" w:hint="eastAsia"/>
          <w:sz w:val="28"/>
          <w:szCs w:val="28"/>
          <w:lang w:eastAsia="zh-CN"/>
        </w:rPr>
        <w:t>Mac。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为了更深入的学习Mac</w:t>
      </w:r>
      <w:r w:rsidR="00964F4D">
        <w:rPr>
          <w:rFonts w:ascii="宋体" w:eastAsia="宋体" w:hAnsi="宋体" w:cs="宋体" w:hint="eastAsia"/>
          <w:sz w:val="28"/>
          <w:szCs w:val="28"/>
          <w:lang w:eastAsia="zh-CN"/>
        </w:rPr>
        <w:t>编程，我们选择了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Advanced Mac OS X Programming</w:t>
      </w:r>
      <w:r w:rsidR="00964F4D">
        <w:rPr>
          <w:rFonts w:ascii="宋体" w:eastAsia="宋体" w:hAnsi="宋体" w:cs="宋体" w:hint="eastAsia"/>
          <w:sz w:val="28"/>
          <w:szCs w:val="28"/>
          <w:lang w:eastAsia="zh-CN"/>
        </w:rPr>
        <w:t>这本伟大的著作，可惜的是，它还没有中文译本。在这个前提之下，麦金塔译书小组浮出水面，</w:t>
      </w:r>
      <w:r w:rsidR="009A2CD9">
        <w:rPr>
          <w:rFonts w:ascii="宋体" w:eastAsia="宋体" w:hAnsi="宋体" w:cs="宋体" w:hint="eastAsia"/>
          <w:sz w:val="28"/>
          <w:szCs w:val="28"/>
          <w:lang w:eastAsia="zh-CN"/>
        </w:rPr>
        <w:t>它将把本书译为中文，</w:t>
      </w:r>
      <w:r w:rsidR="00964F4D">
        <w:rPr>
          <w:rFonts w:ascii="宋体" w:eastAsia="宋体" w:hAnsi="宋体" w:cs="宋体" w:hint="eastAsia"/>
          <w:sz w:val="28"/>
          <w:szCs w:val="28"/>
          <w:lang w:eastAsia="zh-CN"/>
        </w:rPr>
        <w:t>它是一个以学习与分享为目的，以自由书籍为导向，并充满朝气的团队。</w:t>
      </w:r>
    </w:p>
    <w:p w14:paraId="2BF6BBC4" w14:textId="3C7DE71E" w:rsidR="00021DEE" w:rsidRDefault="00CD7FB2" w:rsidP="007A531C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D7BC5" wp14:editId="5DD27E6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68800" cy="51435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4-08 上午4.01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2BC7BF" w14:textId="77777777" w:rsidR="005845ED" w:rsidRDefault="005845ED" w:rsidP="005845ED">
      <w:pPr>
        <w:rPr>
          <w:lang w:eastAsia="zh-CN"/>
        </w:rPr>
      </w:pPr>
    </w:p>
    <w:p w14:paraId="243D4378" w14:textId="77D0DFD2" w:rsidR="005845ED" w:rsidRPr="001123BB" w:rsidRDefault="005845ED" w:rsidP="005845ED">
      <w:pPr>
        <w:pStyle w:val="Heading1"/>
        <w:rPr>
          <w:rFonts w:ascii="宋体" w:eastAsia="宋体" w:hAnsi="宋体" w:cs="宋体"/>
          <w:b/>
          <w:sz w:val="40"/>
          <w:szCs w:val="40"/>
          <w:lang w:eastAsia="zh-CN"/>
        </w:rPr>
      </w:pP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2</w:t>
      </w:r>
      <w:r w:rsidRPr="001123BB">
        <w:rPr>
          <w:rFonts w:ascii="宋体" w:eastAsia="宋体" w:hAnsi="宋体" w:cs="宋体" w:hint="eastAsia"/>
          <w:b/>
          <w:sz w:val="40"/>
          <w:szCs w:val="40"/>
          <w:lang w:eastAsia="zh-CN"/>
        </w:rPr>
        <w:t>.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项目计划</w:t>
      </w:r>
    </w:p>
    <w:p w14:paraId="4F9AE605" w14:textId="24A0A3B0" w:rsidR="005845ED" w:rsidRPr="00306314" w:rsidRDefault="005845ED" w:rsidP="005845ED">
      <w:pPr>
        <w:rPr>
          <w:b/>
          <w:color w:val="008000"/>
          <w:sz w:val="32"/>
          <w:szCs w:val="32"/>
          <w:lang w:eastAsia="zh-CN"/>
        </w:rPr>
      </w:pPr>
      <w:r w:rsidRPr="00306314">
        <w:rPr>
          <w:rFonts w:hint="eastAsia"/>
          <w:b/>
          <w:color w:val="008000"/>
          <w:sz w:val="32"/>
          <w:szCs w:val="32"/>
          <w:lang w:eastAsia="zh-CN"/>
        </w:rPr>
        <w:t>1</w:t>
      </w:r>
      <w:r w:rsidRPr="00306314">
        <w:rPr>
          <w:rFonts w:hint="eastAsia"/>
          <w:b/>
          <w:color w:val="008000"/>
          <w:sz w:val="32"/>
          <w:szCs w:val="32"/>
          <w:lang w:eastAsia="zh-CN"/>
        </w:rPr>
        <w:t>、</w:t>
      </w:r>
      <w:r w:rsidRPr="00306314"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项</w:t>
      </w:r>
      <w:r w:rsidRPr="00306314">
        <w:rPr>
          <w:rFonts w:hint="eastAsia"/>
          <w:b/>
          <w:color w:val="008000"/>
          <w:sz w:val="32"/>
          <w:szCs w:val="32"/>
          <w:lang w:eastAsia="zh-CN"/>
        </w:rPr>
        <w:t>目内容</w:t>
      </w:r>
    </w:p>
    <w:p w14:paraId="12C9AFE4" w14:textId="0EFB5961" w:rsidR="005845ED" w:rsidRPr="00890B29" w:rsidRDefault="005845ED" w:rsidP="005845ED">
      <w:pPr>
        <w:rPr>
          <w:rFonts w:ascii="Calibri" w:eastAsia="宋体" w:hAnsi="Calibri" w:cs="宋体"/>
          <w:sz w:val="28"/>
          <w:szCs w:val="28"/>
          <w:lang w:eastAsia="zh-CN"/>
        </w:rPr>
      </w:pPr>
      <w:r w:rsidRPr="00890B29">
        <w:rPr>
          <w:rFonts w:ascii="Calibri" w:eastAsia="宋体" w:hAnsi="Calibri" w:cs="宋体"/>
          <w:sz w:val="28"/>
          <w:szCs w:val="28"/>
          <w:lang w:eastAsia="zh-CN"/>
        </w:rPr>
        <w:t>Advanced Mac OS X Programming</w:t>
      </w:r>
      <w:r w:rsidRPr="00890B29">
        <w:rPr>
          <w:rFonts w:ascii="Calibri" w:eastAsia="宋体" w:hAnsi="Calibri" w:cs="宋体"/>
          <w:sz w:val="28"/>
          <w:szCs w:val="28"/>
          <w:lang w:eastAsia="zh-CN"/>
        </w:rPr>
        <w:t>全书译为中文</w:t>
      </w:r>
      <w:r w:rsidR="009B0A53">
        <w:rPr>
          <w:rFonts w:ascii="Calibri" w:eastAsia="宋体" w:hAnsi="Calibri" w:cs="宋体" w:hint="eastAsia"/>
          <w:sz w:val="28"/>
          <w:szCs w:val="28"/>
          <w:lang w:eastAsia="zh-CN"/>
        </w:rPr>
        <w:t>，简称</w:t>
      </w:r>
      <w:r w:rsidR="009B0A53">
        <w:rPr>
          <w:rFonts w:ascii="Calibri" w:eastAsia="宋体" w:hAnsi="Calibri" w:cs="宋体" w:hint="eastAsia"/>
          <w:sz w:val="28"/>
          <w:szCs w:val="28"/>
          <w:lang w:eastAsia="zh-CN"/>
        </w:rPr>
        <w:t>AMP</w:t>
      </w:r>
      <w:r w:rsidR="009B0A53">
        <w:rPr>
          <w:rFonts w:ascii="Calibri" w:eastAsia="宋体" w:hAnsi="Calibri" w:cs="宋体" w:hint="eastAsia"/>
          <w:sz w:val="28"/>
          <w:szCs w:val="28"/>
          <w:lang w:eastAsia="zh-CN"/>
        </w:rPr>
        <w:t>计划</w:t>
      </w:r>
      <w:r w:rsidRPr="00890B29">
        <w:rPr>
          <w:rFonts w:ascii="Calibri" w:eastAsia="宋体" w:hAnsi="Calibri" w:cs="宋体"/>
          <w:sz w:val="28"/>
          <w:szCs w:val="28"/>
          <w:lang w:eastAsia="zh-CN"/>
        </w:rPr>
        <w:t>。</w:t>
      </w:r>
    </w:p>
    <w:p w14:paraId="108D8BA9" w14:textId="586917A8" w:rsidR="00890B29" w:rsidRPr="005845ED" w:rsidRDefault="00FC7FE5" w:rsidP="00890B29">
      <w:pPr>
        <w:rPr>
          <w:b/>
          <w:color w:val="008000"/>
          <w:sz w:val="32"/>
          <w:szCs w:val="32"/>
          <w:lang w:eastAsia="zh-CN"/>
        </w:rPr>
      </w:pPr>
      <w:r>
        <w:rPr>
          <w:b/>
          <w:color w:val="008000"/>
          <w:sz w:val="32"/>
          <w:szCs w:val="32"/>
          <w:lang w:eastAsia="zh-CN"/>
        </w:rPr>
        <w:t>2</w:t>
      </w:r>
      <w:r w:rsidR="00890B29" w:rsidRPr="005845ED">
        <w:rPr>
          <w:rFonts w:hint="eastAsia"/>
          <w:b/>
          <w:color w:val="008000"/>
          <w:sz w:val="32"/>
          <w:szCs w:val="32"/>
          <w:lang w:eastAsia="zh-CN"/>
        </w:rPr>
        <w:t>、</w:t>
      </w:r>
      <w:r w:rsidR="00890B29" w:rsidRPr="005845ED"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项</w:t>
      </w:r>
      <w:r w:rsidR="00890B29" w:rsidRPr="005845ED">
        <w:rPr>
          <w:rFonts w:hint="eastAsia"/>
          <w:b/>
          <w:color w:val="008000"/>
          <w:sz w:val="32"/>
          <w:szCs w:val="32"/>
          <w:lang w:eastAsia="zh-CN"/>
        </w:rPr>
        <w:t>目</w:t>
      </w:r>
      <w:r w:rsidR="00C63317">
        <w:rPr>
          <w:rFonts w:hint="eastAsia"/>
          <w:b/>
          <w:color w:val="008000"/>
          <w:sz w:val="32"/>
          <w:szCs w:val="32"/>
          <w:lang w:eastAsia="zh-CN"/>
        </w:rPr>
        <w:t>成</w:t>
      </w:r>
      <w:r w:rsidR="00C63317"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员</w:t>
      </w:r>
    </w:p>
    <w:p w14:paraId="40EEB53B" w14:textId="2D1C4F41" w:rsidR="005845ED" w:rsidRPr="006A57C6" w:rsidRDefault="00C63317" w:rsidP="005845ED">
      <w:pPr>
        <w:rPr>
          <w:rFonts w:ascii="Calibri" w:eastAsia="宋体" w:hAnsi="Calibri" w:cs="宋体"/>
          <w:sz w:val="28"/>
          <w:szCs w:val="28"/>
          <w:lang w:eastAsia="zh-CN"/>
        </w:rPr>
      </w:pPr>
      <w:r w:rsidRPr="006A57C6">
        <w:rPr>
          <w:rFonts w:ascii="Calibri" w:eastAsia="宋体" w:hAnsi="Calibri"/>
          <w:sz w:val="28"/>
          <w:szCs w:val="28"/>
          <w:lang w:eastAsia="zh-CN"/>
        </w:rPr>
        <w:t>李坪、凡凡、思密达、潘</w:t>
      </w:r>
      <w:r w:rsidRPr="006A57C6">
        <w:rPr>
          <w:rFonts w:ascii="Calibri" w:eastAsia="宋体" w:hAnsi="Calibri" w:cs="宋体"/>
          <w:sz w:val="28"/>
          <w:szCs w:val="28"/>
          <w:lang w:eastAsia="zh-CN"/>
        </w:rPr>
        <w:t>进</w:t>
      </w:r>
      <w:r w:rsidRPr="006A57C6">
        <w:rPr>
          <w:rFonts w:ascii="Calibri" w:eastAsia="宋体" w:hAnsi="Calibri"/>
          <w:sz w:val="28"/>
          <w:szCs w:val="28"/>
          <w:lang w:eastAsia="zh-CN"/>
        </w:rPr>
        <w:t>、</w:t>
      </w:r>
      <w:r w:rsidRPr="006A57C6">
        <w:rPr>
          <w:rFonts w:ascii="Calibri" w:eastAsia="宋体" w:hAnsi="Calibri" w:cs="宋体"/>
          <w:sz w:val="28"/>
          <w:szCs w:val="28"/>
          <w:lang w:eastAsia="zh-CN"/>
        </w:rPr>
        <w:t>陈</w:t>
      </w:r>
      <w:r w:rsidRPr="006A57C6">
        <w:rPr>
          <w:rFonts w:ascii="Calibri" w:eastAsia="宋体" w:hAnsi="Calibri"/>
          <w:sz w:val="28"/>
          <w:szCs w:val="28"/>
          <w:lang w:eastAsia="zh-CN"/>
        </w:rPr>
        <w:t>礼</w:t>
      </w:r>
      <w:r w:rsidRPr="006A57C6">
        <w:rPr>
          <w:rFonts w:ascii="Calibri" w:eastAsia="宋体" w:hAnsi="Calibri" w:cs="宋体"/>
          <w:sz w:val="28"/>
          <w:szCs w:val="28"/>
          <w:lang w:eastAsia="zh-CN"/>
        </w:rPr>
        <w:t>鹏</w:t>
      </w:r>
      <w:r w:rsidRPr="006A57C6">
        <w:rPr>
          <w:rFonts w:ascii="Calibri" w:eastAsia="宋体" w:hAnsi="Calibri"/>
          <w:sz w:val="28"/>
          <w:szCs w:val="28"/>
          <w:lang w:eastAsia="zh-CN"/>
        </w:rPr>
        <w:t>、</w:t>
      </w:r>
      <w:r w:rsidRPr="006A57C6">
        <w:rPr>
          <w:rFonts w:ascii="Calibri" w:eastAsia="宋体" w:hAnsi="Calibri" w:cs="宋体"/>
          <w:sz w:val="28"/>
          <w:szCs w:val="28"/>
          <w:lang w:eastAsia="zh-CN"/>
        </w:rPr>
        <w:t>冯</w:t>
      </w:r>
      <w:r w:rsidRPr="006A57C6">
        <w:rPr>
          <w:rFonts w:ascii="Calibri" w:eastAsia="宋体" w:hAnsi="Calibri"/>
          <w:sz w:val="28"/>
          <w:szCs w:val="28"/>
          <w:lang w:eastAsia="zh-CN"/>
        </w:rPr>
        <w:t>星、重阳、余老板、</w:t>
      </w:r>
      <w:r w:rsidRPr="006A57C6">
        <w:rPr>
          <w:rFonts w:ascii="Calibri" w:eastAsia="宋体" w:hAnsi="Calibri" w:cs="宋体"/>
          <w:sz w:val="28"/>
          <w:szCs w:val="28"/>
          <w:lang w:eastAsia="zh-CN"/>
        </w:rPr>
        <w:t>龙</w:t>
      </w:r>
      <w:r w:rsidRPr="006A57C6">
        <w:rPr>
          <w:rFonts w:ascii="Calibri" w:eastAsia="宋体" w:hAnsi="Calibri"/>
          <w:sz w:val="28"/>
          <w:szCs w:val="28"/>
          <w:lang w:eastAsia="zh-CN"/>
        </w:rPr>
        <w:t>兄</w:t>
      </w:r>
      <w:r w:rsidRPr="006A57C6">
        <w:rPr>
          <w:rFonts w:ascii="Calibri" w:hAnsi="Calibri"/>
          <w:sz w:val="28"/>
          <w:szCs w:val="28"/>
          <w:lang w:eastAsia="zh-CN"/>
        </w:rPr>
        <w:t>、</w:t>
      </w:r>
      <w:r w:rsidRPr="006A57C6">
        <w:rPr>
          <w:rFonts w:ascii="Calibri" w:eastAsia="宋体" w:hAnsi="Calibri" w:cs="宋体"/>
          <w:sz w:val="28"/>
          <w:szCs w:val="28"/>
          <w:lang w:eastAsia="zh-CN"/>
        </w:rPr>
        <w:t>孙丽</w:t>
      </w:r>
      <w:r w:rsidR="00FC7FE5" w:rsidRPr="006A57C6">
        <w:rPr>
          <w:rFonts w:ascii="Calibri" w:eastAsia="宋体" w:hAnsi="Calibri" w:cs="宋体"/>
          <w:sz w:val="28"/>
          <w:szCs w:val="28"/>
          <w:lang w:eastAsia="zh-CN"/>
        </w:rPr>
        <w:t>。</w:t>
      </w:r>
    </w:p>
    <w:p w14:paraId="2B145DDC" w14:textId="5841B717" w:rsidR="00FC7FE5" w:rsidRPr="005845ED" w:rsidRDefault="00FC7FE5" w:rsidP="00FC7FE5">
      <w:pPr>
        <w:rPr>
          <w:b/>
          <w:color w:val="008000"/>
          <w:sz w:val="32"/>
          <w:szCs w:val="32"/>
          <w:lang w:eastAsia="zh-CN"/>
        </w:rPr>
      </w:pPr>
      <w:r>
        <w:rPr>
          <w:rFonts w:hint="eastAsia"/>
          <w:b/>
          <w:color w:val="008000"/>
          <w:sz w:val="32"/>
          <w:szCs w:val="32"/>
          <w:lang w:eastAsia="zh-CN"/>
        </w:rPr>
        <w:t>3</w:t>
      </w:r>
      <w:r w:rsidRPr="005845ED">
        <w:rPr>
          <w:rFonts w:hint="eastAsia"/>
          <w:b/>
          <w:color w:val="008000"/>
          <w:sz w:val="32"/>
          <w:szCs w:val="32"/>
          <w:lang w:eastAsia="zh-CN"/>
        </w:rPr>
        <w:t>、</w:t>
      </w:r>
      <w:r w:rsidRPr="005845ED"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项</w:t>
      </w:r>
      <w:r>
        <w:rPr>
          <w:rFonts w:hint="eastAsia"/>
          <w:b/>
          <w:color w:val="008000"/>
          <w:sz w:val="32"/>
          <w:szCs w:val="32"/>
          <w:lang w:eastAsia="zh-CN"/>
        </w:rPr>
        <w:t>目</w:t>
      </w:r>
      <w:r w:rsidR="00517143">
        <w:rPr>
          <w:rFonts w:hint="eastAsia"/>
          <w:b/>
          <w:color w:val="008000"/>
          <w:sz w:val="32"/>
          <w:szCs w:val="32"/>
          <w:lang w:eastAsia="zh-CN"/>
        </w:rPr>
        <w:t>托管</w:t>
      </w:r>
    </w:p>
    <w:p w14:paraId="47619AFC" w14:textId="4671213F" w:rsidR="00FC7FE5" w:rsidRPr="006A57C6" w:rsidRDefault="00517143" w:rsidP="00FC7FE5">
      <w:pPr>
        <w:rPr>
          <w:rFonts w:ascii="Malayalam MN" w:eastAsia="宋体" w:hAnsi="Malayalam MN" w:cs="宋体"/>
          <w:sz w:val="28"/>
          <w:szCs w:val="28"/>
          <w:lang w:eastAsia="zh-CN"/>
        </w:rPr>
      </w:pP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托管在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Github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代码库，托管地址</w:t>
      </w:r>
      <w:hyperlink r:id="rId10" w:history="1">
        <w:r w:rsidRPr="006A57C6">
          <w:rPr>
            <w:rStyle w:val="Hyperlink"/>
            <w:rFonts w:ascii="Malayalam MN" w:eastAsia="宋体" w:hAnsi="Malayalam MN" w:cs="宋体"/>
            <w:sz w:val="28"/>
            <w:szCs w:val="28"/>
            <w:lang w:eastAsia="zh-CN"/>
          </w:rPr>
          <w:t>https://github.com/maccoder/MacFreeBook</w:t>
        </w:r>
      </w:hyperlink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 xml:space="preserve"> 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项目成员可以下通过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git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工具，取下内容，完成后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Pull</w:t>
      </w:r>
      <w:r w:rsidRPr="006A57C6">
        <w:rPr>
          <w:rFonts w:ascii="Malayalam MN" w:eastAsia="宋体" w:hAnsi="Malayalam MN" w:cs="宋体"/>
          <w:sz w:val="28"/>
          <w:szCs w:val="28"/>
          <w:lang w:eastAsia="zh-CN"/>
        </w:rPr>
        <w:t>回主干，具体使用另有文档描述。</w:t>
      </w:r>
    </w:p>
    <w:p w14:paraId="5B57DEFC" w14:textId="2DE22DB9" w:rsidR="00447F71" w:rsidRPr="00447F71" w:rsidRDefault="00447F71" w:rsidP="00447F71">
      <w:pPr>
        <w:rPr>
          <w:rFonts w:ascii="宋体" w:eastAsia="宋体" w:hAnsi="宋体" w:cs="宋体"/>
          <w:b/>
          <w:color w:val="008000"/>
          <w:sz w:val="32"/>
          <w:szCs w:val="32"/>
          <w:lang w:eastAsia="zh-CN"/>
        </w:rPr>
      </w:pPr>
      <w:r>
        <w:rPr>
          <w:rFonts w:hint="eastAsia"/>
          <w:b/>
          <w:color w:val="008000"/>
          <w:sz w:val="32"/>
          <w:szCs w:val="32"/>
          <w:lang w:eastAsia="zh-CN"/>
        </w:rPr>
        <w:t>4</w:t>
      </w:r>
      <w:r w:rsidRPr="005845ED">
        <w:rPr>
          <w:rFonts w:hint="eastAsia"/>
          <w:b/>
          <w:color w:val="008000"/>
          <w:sz w:val="32"/>
          <w:szCs w:val="32"/>
          <w:lang w:eastAsia="zh-CN"/>
        </w:rPr>
        <w:t>、</w:t>
      </w:r>
      <w:r w:rsidRPr="005845ED"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项</w:t>
      </w:r>
      <w:r>
        <w:rPr>
          <w:rFonts w:hint="eastAsia"/>
          <w:b/>
          <w:color w:val="008000"/>
          <w:sz w:val="32"/>
          <w:szCs w:val="32"/>
          <w:lang w:eastAsia="zh-CN"/>
        </w:rPr>
        <w:t>目</w:t>
      </w:r>
      <w:r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里程碑</w:t>
      </w:r>
    </w:p>
    <w:p w14:paraId="55123F44" w14:textId="0A2F836B" w:rsidR="00447F71" w:rsidRDefault="00447F71" w:rsidP="00447F71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项目计划时间为一个季度，这个时间可以根据适当情况做调整。</w:t>
      </w:r>
      <w:r w:rsidR="00361812">
        <w:rPr>
          <w:rFonts w:ascii="Calibri" w:eastAsia="宋体" w:hAnsi="Calibri" w:cs="宋体" w:hint="eastAsia"/>
          <w:sz w:val="28"/>
          <w:szCs w:val="28"/>
          <w:lang w:eastAsia="zh-CN"/>
        </w:rPr>
        <w:t>计划里</w:t>
      </w:r>
      <w:r w:rsidR="00725441">
        <w:rPr>
          <w:rFonts w:ascii="Calibri" w:eastAsia="宋体" w:hAnsi="Calibri" w:cs="宋体" w:hint="eastAsia"/>
          <w:sz w:val="28"/>
          <w:szCs w:val="28"/>
          <w:lang w:eastAsia="zh-CN"/>
        </w:rPr>
        <w:t>程碑点</w:t>
      </w:r>
      <w:r w:rsidR="00DB3A58">
        <w:rPr>
          <w:rFonts w:ascii="Calibri" w:eastAsia="宋体" w:hAnsi="Calibri" w:cs="宋体" w:hint="eastAsia"/>
          <w:sz w:val="28"/>
          <w:szCs w:val="28"/>
          <w:lang w:eastAsia="zh-CN"/>
        </w:rPr>
        <w:t>按完成的内容的章节为量</w:t>
      </w:r>
      <w:r w:rsidR="00DB3A58">
        <w:rPr>
          <w:rFonts w:ascii="宋体" w:eastAsia="宋体" w:hAnsi="宋体" w:cs="宋体" w:hint="eastAsia"/>
          <w:sz w:val="28"/>
          <w:szCs w:val="28"/>
          <w:lang w:eastAsia="zh-CN"/>
        </w:rPr>
        <w:t>化标准，</w:t>
      </w:r>
      <w:r w:rsidR="00725441">
        <w:rPr>
          <w:rFonts w:ascii="Calibri" w:eastAsia="宋体" w:hAnsi="Calibri" w:cs="宋体" w:hint="eastAsia"/>
          <w:sz w:val="28"/>
          <w:szCs w:val="28"/>
          <w:lang w:eastAsia="zh-CN"/>
        </w:rPr>
        <w:t>如下图所示：</w:t>
      </w:r>
    </w:p>
    <w:p w14:paraId="1BECEB62" w14:textId="47C777F3" w:rsidR="00A70E44" w:rsidRPr="007420F6" w:rsidRDefault="00DB3A58" w:rsidP="00A70E44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2E746B79" wp14:editId="2BCD3DCC">
            <wp:extent cx="6057900" cy="203200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44A9FB8" w14:textId="2DD555D7" w:rsidR="00A70E44" w:rsidRPr="005845ED" w:rsidRDefault="00A70E44" w:rsidP="00A70E44">
      <w:pPr>
        <w:rPr>
          <w:b/>
          <w:color w:val="008000"/>
          <w:sz w:val="32"/>
          <w:szCs w:val="32"/>
          <w:lang w:eastAsia="zh-CN"/>
        </w:rPr>
      </w:pPr>
      <w:r>
        <w:rPr>
          <w:rFonts w:hint="eastAsia"/>
          <w:b/>
          <w:color w:val="008000"/>
          <w:sz w:val="32"/>
          <w:szCs w:val="32"/>
          <w:lang w:eastAsia="zh-CN"/>
        </w:rPr>
        <w:t>5</w:t>
      </w:r>
      <w:r w:rsidRPr="005845ED">
        <w:rPr>
          <w:rFonts w:hint="eastAsia"/>
          <w:b/>
          <w:color w:val="008000"/>
          <w:sz w:val="32"/>
          <w:szCs w:val="32"/>
          <w:lang w:eastAsia="zh-CN"/>
        </w:rPr>
        <w:t>、</w:t>
      </w:r>
      <w:r>
        <w:rPr>
          <w:rFonts w:ascii="宋体" w:eastAsia="宋体" w:hAnsi="宋体" w:cs="宋体" w:hint="eastAsia"/>
          <w:b/>
          <w:color w:val="008000"/>
          <w:sz w:val="32"/>
          <w:szCs w:val="32"/>
          <w:lang w:eastAsia="zh-CN"/>
        </w:rPr>
        <w:t>任务分解</w:t>
      </w:r>
    </w:p>
    <w:p w14:paraId="0DDE1589" w14:textId="321EFCC7" w:rsidR="00A70E44" w:rsidRDefault="00A70E44" w:rsidP="00A70E44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全书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23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节，加上序与介绍与附录，一共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26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章节</w:t>
      </w:r>
      <w:r w:rsidRPr="00890B29">
        <w:rPr>
          <w:rFonts w:ascii="Calibri" w:eastAsia="宋体" w:hAnsi="Calibri" w:cs="宋体"/>
          <w:sz w:val="28"/>
          <w:szCs w:val="28"/>
          <w:lang w:eastAsia="zh-CN"/>
        </w:rPr>
        <w:t xml:space="preserve"> 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，大致每人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2-3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节左右，可以根据具体情况调动，任务分解如下图所示：</w:t>
      </w:r>
    </w:p>
    <w:p w14:paraId="69D41E48" w14:textId="1905DE25" w:rsidR="00A70E44" w:rsidRDefault="007420F6" w:rsidP="00A70E44">
      <w:pPr>
        <w:rPr>
          <w:rFonts w:ascii="Calibri" w:eastAsia="宋体" w:hAnsi="Calibri" w:cs="宋体"/>
          <w:sz w:val="28"/>
          <w:szCs w:val="28"/>
          <w:lang w:eastAsia="zh-CN"/>
        </w:rPr>
      </w:pPr>
      <w:bookmarkStart w:id="0" w:name="_GoBack"/>
      <w:r>
        <w:rPr>
          <w:rFonts w:ascii="Calibri" w:eastAsia="宋体" w:hAnsi="Calibri" w:cs="宋体"/>
          <w:noProof/>
          <w:sz w:val="28"/>
          <w:szCs w:val="28"/>
        </w:rPr>
        <w:drawing>
          <wp:inline distT="0" distB="0" distL="0" distR="0" wp14:anchorId="1127E944" wp14:editId="0E7EE9F0">
            <wp:extent cx="6857670" cy="644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项目任务分解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67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9A8EA5" w14:textId="77777777" w:rsidR="00A70E44" w:rsidRDefault="00A70E44" w:rsidP="00A70E44">
      <w:pPr>
        <w:rPr>
          <w:rFonts w:ascii="Calibri" w:eastAsia="宋体" w:hAnsi="Calibri" w:cs="宋体"/>
          <w:sz w:val="28"/>
          <w:szCs w:val="28"/>
          <w:lang w:eastAsia="zh-CN"/>
        </w:rPr>
      </w:pPr>
    </w:p>
    <w:p w14:paraId="52EDD0E6" w14:textId="4A340E57" w:rsidR="00306314" w:rsidRPr="001123BB" w:rsidRDefault="00306314" w:rsidP="00306314">
      <w:pPr>
        <w:pStyle w:val="Heading1"/>
        <w:rPr>
          <w:rFonts w:ascii="宋体" w:eastAsia="宋体" w:hAnsi="宋体" w:cs="宋体"/>
          <w:b/>
          <w:sz w:val="40"/>
          <w:szCs w:val="40"/>
          <w:lang w:eastAsia="zh-CN"/>
        </w:rPr>
      </w:pP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3</w:t>
      </w:r>
      <w:r w:rsidRPr="001123BB">
        <w:rPr>
          <w:rFonts w:ascii="宋体" w:eastAsia="宋体" w:hAnsi="宋体" w:cs="宋体" w:hint="eastAsia"/>
          <w:b/>
          <w:sz w:val="40"/>
          <w:szCs w:val="40"/>
          <w:lang w:eastAsia="zh-CN"/>
        </w:rPr>
        <w:t>.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项目说明</w:t>
      </w:r>
    </w:p>
    <w:p w14:paraId="0959BE7F" w14:textId="34FF5A09" w:rsidR="00306314" w:rsidRDefault="00F82AE7" w:rsidP="00306314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AMP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项目，在一定范围内也属于中型项目，为了保持译书项目高效的开展，以及避免一些翻译中额外的困惑，现增加几点说明。</w:t>
      </w:r>
    </w:p>
    <w:p w14:paraId="3F32D935" w14:textId="75A56983" w:rsidR="00E309D2" w:rsidRDefault="00E309D2" w:rsidP="00306314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一、项目性质</w:t>
      </w:r>
    </w:p>
    <w:p w14:paraId="7681DDD0" w14:textId="062D8FA2" w:rsidR="00F82AE7" w:rsidRDefault="00F82AE7" w:rsidP="00306314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1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、项目实施时间必须在工作时间之外，避免后期版权的纠纷。</w:t>
      </w:r>
    </w:p>
    <w:p w14:paraId="1CEBEAEF" w14:textId="4983FF89" w:rsidR="00F82AE7" w:rsidRDefault="00F82AE7" w:rsidP="00306314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2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、</w:t>
      </w:r>
      <w:r w:rsidR="00E309D2">
        <w:rPr>
          <w:rFonts w:ascii="Calibri" w:eastAsia="宋体" w:hAnsi="Calibri" w:cs="宋体" w:hint="eastAsia"/>
          <w:sz w:val="28"/>
          <w:szCs w:val="28"/>
          <w:lang w:eastAsia="zh-CN"/>
        </w:rPr>
        <w:t>工作时间不留下与项目相关的内容记录，项目交流在</w:t>
      </w:r>
      <w:r w:rsidR="00E309D2">
        <w:rPr>
          <w:rFonts w:ascii="Calibri" w:eastAsia="宋体" w:hAnsi="Calibri" w:cs="宋体" w:hint="eastAsia"/>
          <w:sz w:val="28"/>
          <w:szCs w:val="28"/>
          <w:lang w:eastAsia="zh-CN"/>
        </w:rPr>
        <w:t>QQ</w:t>
      </w:r>
      <w:r w:rsidR="00E309D2">
        <w:rPr>
          <w:rFonts w:ascii="Calibri" w:eastAsia="宋体" w:hAnsi="Calibri" w:cs="宋体" w:hint="eastAsia"/>
          <w:sz w:val="28"/>
          <w:szCs w:val="28"/>
          <w:lang w:eastAsia="zh-CN"/>
        </w:rPr>
        <w:t>群中进行，群号</w:t>
      </w:r>
      <w:r w:rsidR="005B7AB9">
        <w:rPr>
          <w:rFonts w:ascii="Calibri" w:eastAsia="宋体" w:hAnsi="Calibri" w:cs="宋体" w:hint="eastAsia"/>
          <w:sz w:val="28"/>
          <w:szCs w:val="28"/>
          <w:lang w:eastAsia="zh-CN"/>
        </w:rPr>
        <w:t>这里</w:t>
      </w:r>
      <w:r w:rsidR="00E309D2">
        <w:rPr>
          <w:rFonts w:ascii="Calibri" w:eastAsia="宋体" w:hAnsi="Calibri" w:cs="宋体" w:hint="eastAsia"/>
          <w:sz w:val="28"/>
          <w:szCs w:val="28"/>
          <w:lang w:eastAsia="zh-CN"/>
        </w:rPr>
        <w:t>不公布</w:t>
      </w:r>
      <w:r w:rsidR="005B7AB9">
        <w:rPr>
          <w:rFonts w:ascii="Calibri" w:eastAsia="宋体" w:hAnsi="Calibri" w:cs="宋体" w:hint="eastAsia"/>
          <w:sz w:val="28"/>
          <w:szCs w:val="28"/>
          <w:lang w:eastAsia="zh-CN"/>
        </w:rPr>
        <w:t>，由群主添加各位。</w:t>
      </w:r>
    </w:p>
    <w:p w14:paraId="67EEF9F7" w14:textId="7C9BBFC3" w:rsidR="005B7AB9" w:rsidRPr="00306314" w:rsidRDefault="005B7AB9" w:rsidP="00306314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3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、项目遵循自由书籍的协议，自由、开源，但其使用者作相关扩展也应遵循此协议。</w:t>
      </w:r>
    </w:p>
    <w:p w14:paraId="78DB0A3C" w14:textId="4B5B8475" w:rsidR="00DB3A58" w:rsidRDefault="00335670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4、本书后期如果用于商业目的，必须由小组所有成员商讨投票并通过。</w:t>
      </w:r>
    </w:p>
    <w:p w14:paraId="10F56B40" w14:textId="2B286F5F" w:rsidR="00335670" w:rsidRDefault="00335670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二、项目内容</w:t>
      </w:r>
    </w:p>
    <w:p w14:paraId="494561EF" w14:textId="606D7E3C" w:rsidR="00335670" w:rsidRDefault="00335670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1、本书译文建议每一章节采用一个文档，如第一章，chapter1.doc，方使后期合并。</w:t>
      </w:r>
    </w:p>
    <w:p w14:paraId="6390B443" w14:textId="02C377BB" w:rsidR="00335670" w:rsidRDefault="00335670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2、本书原版中的插图，建议在翻译时截图过来，如</w:t>
      </w:r>
      <w:r w:rsidR="001A0608">
        <w:rPr>
          <w:rFonts w:ascii="宋体" w:eastAsia="宋体" w:hAnsi="宋体" w:cs="宋体" w:hint="eastAsia"/>
          <w:sz w:val="28"/>
          <w:szCs w:val="28"/>
          <w:lang w:eastAsia="zh-CN"/>
        </w:rPr>
        <w:t>果截图存在质量问题，可以自行</w:t>
      </w:r>
      <w:r w:rsidR="001579A9">
        <w:rPr>
          <w:rFonts w:ascii="宋体" w:eastAsia="宋体" w:hAnsi="宋体" w:cs="宋体" w:hint="eastAsia"/>
          <w:sz w:val="28"/>
          <w:szCs w:val="28"/>
          <w:lang w:eastAsia="zh-CN"/>
        </w:rPr>
        <w:t>制作并</w:t>
      </w:r>
      <w:r w:rsidR="001A0608">
        <w:rPr>
          <w:rFonts w:ascii="宋体" w:eastAsia="宋体" w:hAnsi="宋体" w:cs="宋体" w:hint="eastAsia"/>
          <w:sz w:val="28"/>
          <w:szCs w:val="28"/>
          <w:lang w:eastAsia="zh-CN"/>
        </w:rPr>
        <w:t>插入一张类似的图，语义不能改变。</w:t>
      </w:r>
    </w:p>
    <w:p w14:paraId="20B5F31E" w14:textId="66193E2F" w:rsidR="001A0608" w:rsidRDefault="001A0608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3、本书原版中的</w:t>
      </w:r>
      <w:r w:rsidR="007F5B1A">
        <w:rPr>
          <w:rFonts w:ascii="宋体" w:eastAsia="宋体" w:hAnsi="宋体" w:cs="宋体" w:hint="eastAsia"/>
          <w:sz w:val="28"/>
          <w:szCs w:val="28"/>
          <w:lang w:eastAsia="zh-CN"/>
        </w:rPr>
        <w:t>文字样式，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命名规范，以及专有名词等在译文中</w:t>
      </w:r>
      <w:r w:rsidR="007F5B1A">
        <w:rPr>
          <w:rFonts w:ascii="宋体" w:eastAsia="宋体" w:hAnsi="宋体" w:cs="宋体" w:hint="eastAsia"/>
          <w:sz w:val="28"/>
          <w:szCs w:val="28"/>
          <w:lang w:eastAsia="zh-CN"/>
        </w:rPr>
        <w:t>保持不变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。</w:t>
      </w:r>
    </w:p>
    <w:p w14:paraId="2D196FCB" w14:textId="6A8C773F" w:rsidR="001A0608" w:rsidRDefault="001A0608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4、</w:t>
      </w:r>
      <w:r w:rsidR="00007268">
        <w:rPr>
          <w:rFonts w:ascii="宋体" w:eastAsia="宋体" w:hAnsi="宋体" w:cs="宋体" w:hint="eastAsia"/>
          <w:sz w:val="28"/>
          <w:szCs w:val="28"/>
          <w:lang w:eastAsia="zh-CN"/>
        </w:rPr>
        <w:t>译文中记录原版的页码，方便中英文校验</w:t>
      </w:r>
      <w:r w:rsidR="00F24361">
        <w:rPr>
          <w:rFonts w:ascii="宋体" w:eastAsia="宋体" w:hAnsi="宋体" w:cs="宋体" w:hint="eastAsia"/>
          <w:sz w:val="28"/>
          <w:szCs w:val="28"/>
          <w:lang w:eastAsia="zh-CN"/>
        </w:rPr>
        <w:t>。</w:t>
      </w:r>
    </w:p>
    <w:p w14:paraId="0B98B1A6" w14:textId="509A19A2" w:rsidR="001579A9" w:rsidRPr="00DB3A58" w:rsidRDefault="001579A9" w:rsidP="00447F71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5、译文中完整的代码段，确保可以正确编译与执行。</w:t>
      </w:r>
    </w:p>
    <w:p w14:paraId="190AE8D9" w14:textId="6487E659" w:rsidR="00361812" w:rsidRDefault="00BF5DB4" w:rsidP="00447F71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6</w:t>
      </w:r>
      <w:r w:rsidR="009F2CAF">
        <w:rPr>
          <w:rFonts w:ascii="Calibri" w:eastAsia="宋体" w:hAnsi="Calibri" w:cs="宋体" w:hint="eastAsia"/>
          <w:sz w:val="28"/>
          <w:szCs w:val="28"/>
          <w:lang w:eastAsia="zh-CN"/>
        </w:rPr>
        <w:t>、</w:t>
      </w:r>
      <w:r w:rsidR="00F56D93">
        <w:rPr>
          <w:rFonts w:ascii="Calibri" w:eastAsia="宋体" w:hAnsi="Calibri" w:cs="宋体" w:hint="eastAsia"/>
          <w:sz w:val="28"/>
          <w:szCs w:val="28"/>
          <w:lang w:eastAsia="zh-CN"/>
        </w:rPr>
        <w:t>各成员之间分解的任务，可以根据情况相互调整。</w:t>
      </w:r>
    </w:p>
    <w:p w14:paraId="656776FB" w14:textId="072C0217" w:rsidR="00EF264F" w:rsidRDefault="00EF264F" w:rsidP="00447F71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7</w:t>
      </w:r>
      <w:r>
        <w:rPr>
          <w:rFonts w:ascii="Calibri" w:eastAsia="宋体" w:hAnsi="Calibri" w:cs="宋体" w:hint="eastAsia"/>
          <w:sz w:val="28"/>
          <w:szCs w:val="28"/>
          <w:lang w:eastAsia="zh-CN"/>
        </w:rPr>
        <w:t>、译文在保持原文语义不变的情况下，尽量采用通俗易懂的文字。</w:t>
      </w:r>
    </w:p>
    <w:p w14:paraId="5A2C525D" w14:textId="2BD310C2" w:rsidR="00F56730" w:rsidRDefault="00EF264F" w:rsidP="00447F71">
      <w:pPr>
        <w:rPr>
          <w:rFonts w:ascii="Calibri" w:eastAsia="宋体" w:hAnsi="Calibri" w:cs="宋体"/>
          <w:sz w:val="28"/>
          <w:szCs w:val="28"/>
          <w:lang w:eastAsia="zh-CN"/>
        </w:rPr>
      </w:pPr>
      <w:r>
        <w:rPr>
          <w:rFonts w:ascii="Calibri" w:eastAsia="宋体" w:hAnsi="Calibri" w:cs="宋体" w:hint="eastAsia"/>
          <w:sz w:val="28"/>
          <w:szCs w:val="28"/>
          <w:lang w:eastAsia="zh-CN"/>
        </w:rPr>
        <w:t>8</w:t>
      </w:r>
      <w:r w:rsidR="00F56730">
        <w:rPr>
          <w:rFonts w:ascii="Calibri" w:eastAsia="宋体" w:hAnsi="Calibri" w:cs="宋体" w:hint="eastAsia"/>
          <w:sz w:val="28"/>
          <w:szCs w:val="28"/>
          <w:lang w:eastAsia="zh-CN"/>
        </w:rPr>
        <w:t>、在译</w:t>
      </w:r>
      <w:r w:rsidR="00EC6E5B">
        <w:rPr>
          <w:rFonts w:ascii="Calibri" w:eastAsia="宋体" w:hAnsi="Calibri" w:cs="宋体" w:hint="eastAsia"/>
          <w:sz w:val="28"/>
          <w:szCs w:val="28"/>
          <w:lang w:eastAsia="zh-CN"/>
        </w:rPr>
        <w:t>书</w:t>
      </w:r>
      <w:r w:rsidR="00F56730">
        <w:rPr>
          <w:rFonts w:ascii="Calibri" w:eastAsia="宋体" w:hAnsi="Calibri" w:cs="宋体" w:hint="eastAsia"/>
          <w:sz w:val="28"/>
          <w:szCs w:val="28"/>
          <w:lang w:eastAsia="zh-CN"/>
        </w:rPr>
        <w:t>的</w:t>
      </w:r>
      <w:r w:rsidR="00EC6E5B">
        <w:rPr>
          <w:rFonts w:ascii="Calibri" w:eastAsia="宋体" w:hAnsi="Calibri" w:cs="宋体" w:hint="eastAsia"/>
          <w:sz w:val="28"/>
          <w:szCs w:val="28"/>
          <w:lang w:eastAsia="zh-CN"/>
        </w:rPr>
        <w:t>过程中</w:t>
      </w:r>
      <w:r w:rsidR="003B28B1">
        <w:rPr>
          <w:rFonts w:ascii="Calibri" w:eastAsia="宋体" w:hAnsi="Calibri" w:cs="宋体" w:hint="eastAsia"/>
          <w:sz w:val="28"/>
          <w:szCs w:val="28"/>
          <w:lang w:eastAsia="zh-CN"/>
        </w:rPr>
        <w:t>碰到的所有相关问题，可以在</w:t>
      </w:r>
      <w:r w:rsidR="003B28B1">
        <w:rPr>
          <w:rFonts w:ascii="Calibri" w:eastAsia="宋体" w:hAnsi="Calibri" w:cs="宋体" w:hint="eastAsia"/>
          <w:sz w:val="28"/>
          <w:szCs w:val="28"/>
          <w:lang w:eastAsia="zh-CN"/>
        </w:rPr>
        <w:t>QQ</w:t>
      </w:r>
      <w:r w:rsidR="003B28B1">
        <w:rPr>
          <w:rFonts w:ascii="Calibri" w:eastAsia="宋体" w:hAnsi="Calibri" w:cs="宋体" w:hint="eastAsia"/>
          <w:sz w:val="28"/>
          <w:szCs w:val="28"/>
          <w:lang w:eastAsia="zh-CN"/>
        </w:rPr>
        <w:t>群里提出。</w:t>
      </w:r>
    </w:p>
    <w:p w14:paraId="0B6CFFBF" w14:textId="77777777" w:rsidR="00610B04" w:rsidRDefault="00610B04" w:rsidP="00610B04">
      <w:pPr>
        <w:jc w:val="center"/>
        <w:rPr>
          <w:b/>
          <w:color w:val="526814" w:themeColor="accent4" w:themeShade="80"/>
          <w:sz w:val="72"/>
          <w:szCs w:val="72"/>
          <w:lang w:eastAsia="zh-CN"/>
        </w:rPr>
      </w:pPr>
    </w:p>
    <w:p w14:paraId="6F9BF6E9" w14:textId="77777777" w:rsidR="00610B04" w:rsidRDefault="00610B04" w:rsidP="00610B04">
      <w:pPr>
        <w:jc w:val="center"/>
        <w:rPr>
          <w:b/>
          <w:color w:val="526814" w:themeColor="accent4" w:themeShade="80"/>
          <w:sz w:val="72"/>
          <w:szCs w:val="72"/>
          <w:lang w:eastAsia="zh-CN"/>
        </w:rPr>
      </w:pPr>
    </w:p>
    <w:p w14:paraId="64898ADC" w14:textId="77777777" w:rsidR="00610B04" w:rsidRDefault="00610B04" w:rsidP="00610B04">
      <w:pPr>
        <w:rPr>
          <w:b/>
          <w:color w:val="526814" w:themeColor="accent4" w:themeShade="80"/>
          <w:sz w:val="72"/>
          <w:szCs w:val="72"/>
          <w:lang w:eastAsia="zh-CN"/>
        </w:rPr>
      </w:pPr>
    </w:p>
    <w:p w14:paraId="52BD7FC4" w14:textId="26EA73E6" w:rsidR="00FC7FE5" w:rsidRPr="00610B04" w:rsidRDefault="00610B04" w:rsidP="00610B04">
      <w:pPr>
        <w:jc w:val="center"/>
        <w:rPr>
          <w:b/>
          <w:color w:val="526814" w:themeColor="accent4" w:themeShade="80"/>
          <w:sz w:val="144"/>
          <w:szCs w:val="144"/>
          <w:lang w:eastAsia="zh-CN"/>
        </w:rPr>
      </w:pPr>
      <w:r w:rsidRPr="00610B04">
        <w:rPr>
          <w:rFonts w:hint="eastAsia"/>
          <w:b/>
          <w:color w:val="526814" w:themeColor="accent4" w:themeShade="80"/>
          <w:sz w:val="144"/>
          <w:szCs w:val="144"/>
          <w:lang w:eastAsia="zh-CN"/>
        </w:rPr>
        <w:t>Let</w:t>
      </w:r>
      <w:r w:rsidRPr="00610B04">
        <w:rPr>
          <w:b/>
          <w:color w:val="526814" w:themeColor="accent4" w:themeShade="80"/>
          <w:sz w:val="144"/>
          <w:szCs w:val="144"/>
          <w:lang w:eastAsia="zh-CN"/>
        </w:rPr>
        <w:t>’</w:t>
      </w:r>
      <w:r w:rsidRPr="00610B04">
        <w:rPr>
          <w:rFonts w:hint="eastAsia"/>
          <w:b/>
          <w:color w:val="526814" w:themeColor="accent4" w:themeShade="80"/>
          <w:sz w:val="144"/>
          <w:szCs w:val="144"/>
          <w:lang w:eastAsia="zh-CN"/>
        </w:rPr>
        <w:t>s Go!</w:t>
      </w:r>
    </w:p>
    <w:sectPr w:rsidR="00FC7FE5" w:rsidRPr="00610B04" w:rsidSect="000010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50C0C" w14:textId="77777777" w:rsidR="00E17D9C" w:rsidRDefault="00E17D9C" w:rsidP="000157CE">
      <w:pPr>
        <w:spacing w:after="0" w:line="240" w:lineRule="auto"/>
      </w:pPr>
      <w:r>
        <w:separator/>
      </w:r>
    </w:p>
  </w:endnote>
  <w:endnote w:type="continuationSeparator" w:id="0">
    <w:p w14:paraId="09A11522" w14:textId="77777777" w:rsidR="00E17D9C" w:rsidRDefault="00E17D9C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2660"/>
    </w:tblGrid>
    <w:tr w:rsidR="00E17D9C" w14:paraId="7CD10365" w14:textId="77777777" w:rsidTr="00FE3228">
      <w:tc>
        <w:tcPr>
          <w:tcW w:w="3794" w:type="pct"/>
          <w:shd w:val="clear" w:color="auto" w:fill="B0C0C9" w:themeFill="accent3"/>
        </w:tcPr>
        <w:sdt>
          <w:sdtPr>
            <w:alias w:val="Title"/>
            <w:tag w:val=""/>
            <w:id w:val="1613016786"/>
            <w:placeholder>
              <w:docPart w:val="69A5B0823035CE49B8166E2A00BFD0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9F9F655" w14:textId="77777777" w:rsidR="00E17D9C" w:rsidRPr="00FE3228" w:rsidRDefault="00E17D9C" w:rsidP="00FE3228">
              <w:pPr>
                <w:pStyle w:val="ContactDetails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lang w:eastAsia="zh-CN"/>
                </w:rPr>
                <w:t>麦金塔</w:t>
              </w:r>
              <w:r>
                <w:rPr>
                  <w:rFonts w:ascii="宋体" w:eastAsia="宋体" w:hAnsi="宋体" w:cs="宋体" w:hint="eastAsia"/>
                  <w:lang w:eastAsia="zh-CN"/>
                </w:rPr>
                <w:t>译书</w:t>
              </w:r>
              <w:r>
                <w:rPr>
                  <w:lang w:eastAsia="zh-CN"/>
                </w:rPr>
                <w:t>小</w:t>
              </w:r>
              <w:r>
                <w:rPr>
                  <w:rFonts w:ascii="宋体" w:eastAsia="宋体" w:hAnsi="宋体" w:cs="宋体" w:hint="eastAsia"/>
                  <w:lang w:eastAsia="zh-CN"/>
                </w:rPr>
                <w:t>组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656C0A38" w14:textId="77777777" w:rsidR="00E17D9C" w:rsidRDefault="00E17D9C" w:rsidP="00FE3228">
          <w:pPr>
            <w:pStyle w:val="ContactDetails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777B">
            <w:rPr>
              <w:noProof/>
            </w:rPr>
            <w:t>6</w:t>
          </w:r>
          <w:r>
            <w:fldChar w:fldCharType="end"/>
          </w:r>
        </w:p>
      </w:tc>
    </w:tr>
  </w:tbl>
  <w:p w14:paraId="797C3FF6" w14:textId="77777777" w:rsidR="00E17D9C" w:rsidRDefault="00E17D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1774"/>
      <w:gridCol w:w="1774"/>
      <w:gridCol w:w="2660"/>
    </w:tblGrid>
    <w:tr w:rsidR="00E17D9C" w14:paraId="156DF50D" w14:textId="77777777" w:rsidTr="00FE3228">
      <w:tc>
        <w:tcPr>
          <w:tcW w:w="2186" w:type="pct"/>
          <w:shd w:val="clear" w:color="auto" w:fill="auto"/>
        </w:tcPr>
        <w:p w14:paraId="1BEC3D9D" w14:textId="77777777" w:rsidR="00E17D9C" w:rsidRDefault="00E17D9C" w:rsidP="00FE0074">
          <w:pPr>
            <w:pStyle w:val="Footer"/>
          </w:pPr>
        </w:p>
      </w:tc>
      <w:tc>
        <w:tcPr>
          <w:tcW w:w="804" w:type="pct"/>
          <w:shd w:val="clear" w:color="auto" w:fill="auto"/>
        </w:tcPr>
        <w:p w14:paraId="51048108" w14:textId="77777777" w:rsidR="00E17D9C" w:rsidRDefault="00E17D9C" w:rsidP="00E430C5">
          <w:pPr>
            <w:pStyle w:val="Footer"/>
          </w:pPr>
          <w:r>
            <w:t>Phone</w:t>
          </w:r>
        </w:p>
      </w:tc>
      <w:tc>
        <w:tcPr>
          <w:tcW w:w="804" w:type="pct"/>
          <w:shd w:val="clear" w:color="auto" w:fill="auto"/>
        </w:tcPr>
        <w:p w14:paraId="34D6F74F" w14:textId="77777777" w:rsidR="00E17D9C" w:rsidRDefault="00E17D9C" w:rsidP="00E430C5">
          <w:pPr>
            <w:pStyle w:val="Footer"/>
          </w:pPr>
          <w:r>
            <w:t>Fax</w:t>
          </w:r>
        </w:p>
      </w:tc>
      <w:tc>
        <w:tcPr>
          <w:tcW w:w="1206" w:type="pct"/>
          <w:shd w:val="clear" w:color="auto" w:fill="auto"/>
        </w:tcPr>
        <w:p w14:paraId="35DA5EA7" w14:textId="77777777" w:rsidR="00E17D9C" w:rsidRDefault="00E17D9C" w:rsidP="00E430C5">
          <w:pPr>
            <w:pStyle w:val="Footer"/>
          </w:pPr>
          <w:r>
            <w:t>Web</w:t>
          </w:r>
        </w:p>
      </w:tc>
    </w:tr>
    <w:tr w:rsidR="00E17D9C" w14:paraId="0A4B6E08" w14:textId="77777777" w:rsidTr="00FE3228">
      <w:tc>
        <w:tcPr>
          <w:tcW w:w="2186" w:type="pct"/>
          <w:shd w:val="clear" w:color="auto" w:fill="B0C0C9" w:themeFill="accent3"/>
        </w:tcPr>
        <w:p w14:paraId="365EB908" w14:textId="77777777" w:rsidR="00E17D9C" w:rsidRPr="003229E6" w:rsidRDefault="00E17D9C" w:rsidP="003229E6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end"/>
          </w:r>
          <w:r>
            <w:instrText xml:space="preserve">="" "[Street Address]"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[Street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[Street Address]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[City]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[State]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[Postal Code]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[Postal Code]</w:t>
          </w:r>
          <w:r>
            <w:fldChar w:fldCharType="end"/>
          </w:r>
        </w:p>
      </w:tc>
      <w:tc>
        <w:tcPr>
          <w:tcW w:w="804" w:type="pct"/>
          <w:shd w:val="clear" w:color="auto" w:fill="B0C0C9" w:themeFill="accent3"/>
        </w:tcPr>
        <w:p w14:paraId="6AED426B" w14:textId="77777777" w:rsidR="00E17D9C" w:rsidRPr="00E430C5" w:rsidRDefault="00E17D9C" w:rsidP="003229E6">
          <w:pPr>
            <w:pStyle w:val="ContactDetails"/>
            <w:rPr>
              <w:sz w:val="20"/>
              <w:szCs w:val="20"/>
            </w:rPr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[Your Phone]</w:t>
          </w:r>
          <w:r>
            <w:fldChar w:fldCharType="end"/>
          </w:r>
        </w:p>
      </w:tc>
      <w:tc>
        <w:tcPr>
          <w:tcW w:w="804" w:type="pct"/>
          <w:shd w:val="clear" w:color="auto" w:fill="B0C0C9" w:themeFill="accent3"/>
        </w:tcPr>
        <w:p w14:paraId="2B19ECE5" w14:textId="77777777" w:rsidR="00E17D9C" w:rsidRDefault="00E17D9C" w:rsidP="003229E6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[Your Fax]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[Your Fax]</w:t>
          </w:r>
          <w:r>
            <w:fldChar w:fldCharType="end"/>
          </w:r>
        </w:p>
      </w:tc>
      <w:tc>
        <w:tcPr>
          <w:tcW w:w="1206" w:type="pct"/>
          <w:shd w:val="clear" w:color="auto" w:fill="B0C0C9" w:themeFill="accent3"/>
        </w:tcPr>
        <w:p w14:paraId="1CA1E7EF" w14:textId="77777777" w:rsidR="00E17D9C" w:rsidRDefault="00E17D9C" w:rsidP="003229E6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end"/>
          </w:r>
          <w:r>
            <w:instrText xml:space="preserve">="" "[Web Address]"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5D777B">
            <w:rPr>
              <w:noProof/>
            </w:rPr>
            <w:instrText>[Web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777B">
            <w:t>[Web Address]</w:t>
          </w:r>
          <w:r>
            <w:fldChar w:fldCharType="end"/>
          </w:r>
        </w:p>
      </w:tc>
    </w:tr>
  </w:tbl>
  <w:p w14:paraId="0AC8D0D9" w14:textId="77777777" w:rsidR="00E17D9C" w:rsidRDefault="00E17D9C" w:rsidP="00E430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193CC" w14:textId="77777777" w:rsidR="00E17D9C" w:rsidRDefault="00E17D9C" w:rsidP="000157CE">
      <w:pPr>
        <w:spacing w:after="0" w:line="240" w:lineRule="auto"/>
      </w:pPr>
      <w:r>
        <w:separator/>
      </w:r>
    </w:p>
  </w:footnote>
  <w:footnote w:type="continuationSeparator" w:id="0">
    <w:p w14:paraId="1761CB37" w14:textId="77777777" w:rsidR="00E17D9C" w:rsidRDefault="00E17D9C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E17D9C" w14:paraId="216437A9" w14:textId="77777777" w:rsidTr="00097F81">
      <w:tc>
        <w:tcPr>
          <w:tcW w:w="11016" w:type="dxa"/>
        </w:tcPr>
        <w:p w14:paraId="3D272286" w14:textId="77777777" w:rsidR="00E17D9C" w:rsidRDefault="00E17D9C" w:rsidP="00D313DA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923DA4A" wp14:editId="2F7A19E2">
                    <wp:extent cx="6858000" cy="822960"/>
                    <wp:effectExtent l="0" t="0" r="0" b="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26927" w14:textId="77777777" w:rsidR="00E17D9C" w:rsidRPr="008C6359" w:rsidRDefault="00E17D9C" w:rsidP="00097F81">
                                <w:pPr>
                                  <w:pStyle w:val="Organization"/>
                                  <w:rPr>
                                    <w:sz w:val="40"/>
                                    <w:szCs w:val="4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麦金</w:t>
                                </w:r>
                                <w:r w:rsidRPr="008C6359">
                                  <w:rPr>
                                    <w:rFonts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塔</w:t>
                                </w:r>
                                <w:r w:rsidRPr="008C6359">
                                  <w:rPr>
                                    <w:rFonts w:ascii="宋体" w:eastAsia="宋体" w:hAnsi="宋体" w:cs="宋体"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译书</w:t>
                                </w:r>
                                <w:r w:rsidRPr="008C6359">
                                  <w:rPr>
                                    <w:rFonts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小</w:t>
                                </w:r>
                                <w:r w:rsidRPr="008C6359">
                                  <w:rPr>
                                    <w:rFonts w:ascii="宋体" w:eastAsia="宋体" w:hAnsi="宋体" w:cs="宋体"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ynvd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24D26927" w14:textId="77777777" w:rsidR="00361812" w:rsidRPr="008C6359" w:rsidRDefault="00361812" w:rsidP="00097F81">
                          <w:pPr>
                            <w:pStyle w:val="Organization"/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  <w:t>麦金</w:t>
                          </w:r>
                          <w:r w:rsidRPr="008C6359"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  <w:t>塔</w:t>
                          </w:r>
                          <w:r w:rsidRPr="008C6359">
                            <w:rPr>
                              <w:rFonts w:ascii="宋体" w:eastAsia="宋体" w:hAnsi="宋体" w:cs="宋体" w:hint="eastAsia"/>
                              <w:sz w:val="40"/>
                              <w:szCs w:val="40"/>
                              <w:lang w:eastAsia="zh-CN"/>
                            </w:rPr>
                            <w:t>译书</w:t>
                          </w:r>
                          <w:r w:rsidRPr="008C6359"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  <w:t>小</w:t>
                          </w:r>
                          <w:r w:rsidRPr="008C6359">
                            <w:rPr>
                              <w:rFonts w:ascii="宋体" w:eastAsia="宋体" w:hAnsi="宋体" w:cs="宋体" w:hint="eastAsia"/>
                              <w:sz w:val="40"/>
                              <w:szCs w:val="40"/>
                              <w:lang w:eastAsia="zh-CN"/>
                            </w:rPr>
                            <w:t>组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E17D9C" w:rsidRPr="00097F81" w14:paraId="5F739CE6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1CB82517" w14:textId="77777777" w:rsidR="00E17D9C" w:rsidRPr="00D313DA" w:rsidRDefault="00E17D9C" w:rsidP="00097F81">
          <w:pPr>
            <w:pStyle w:val="NoSpacing"/>
            <w:rPr>
              <w:sz w:val="8"/>
              <w:szCs w:val="8"/>
            </w:rPr>
          </w:pPr>
        </w:p>
      </w:tc>
    </w:tr>
  </w:tbl>
  <w:p w14:paraId="71571093" w14:textId="77777777" w:rsidR="00E17D9C" w:rsidRDefault="00E17D9C" w:rsidP="00097F81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E17D9C" w14:paraId="41BC855E" w14:textId="77777777" w:rsidTr="00CF212C">
      <w:tc>
        <w:tcPr>
          <w:tcW w:w="11016" w:type="dxa"/>
        </w:tcPr>
        <w:p w14:paraId="7E3E93E4" w14:textId="77777777" w:rsidR="00E17D9C" w:rsidRDefault="00E17D9C" w:rsidP="00D313DA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A3FB423" wp14:editId="1DC39D84">
                    <wp:extent cx="6858000" cy="320040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25FA1E" w14:textId="5523FA7C" w:rsidR="00E17D9C" w:rsidRPr="00A81BE5" w:rsidRDefault="00E17D9C" w:rsidP="00CF212C">
                                <w:pPr>
                                  <w:pStyle w:val="Organization"/>
                                  <w:rPr>
                                    <w:sz w:val="48"/>
                                    <w:szCs w:val="48"/>
                                    <w:lang w:eastAsia="zh-CN"/>
                                  </w:rPr>
                                </w:pPr>
                                <w:r w:rsidRPr="00A81BE5">
                                  <w:rPr>
                                    <w:sz w:val="48"/>
                                    <w:szCs w:val="48"/>
                                  </w:rPr>
                                  <w:t>Advanced Mac OS X Programming</w:t>
                                </w:r>
                                <w:r w:rsidRPr="00A81BE5">
                                  <w:rPr>
                                    <w:rFonts w:ascii="宋体" w:eastAsia="宋体" w:hAnsi="宋体" w:cs="宋体" w:hint="eastAsia"/>
                                    <w:sz w:val="48"/>
                                    <w:szCs w:val="48"/>
                                    <w:lang w:eastAsia="zh-CN"/>
                                  </w:rPr>
                                  <w:t>译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48"/>
                                    <w:szCs w:val="48"/>
                                    <w:lang w:eastAsia="zh-CN"/>
                                  </w:rPr>
                                  <w:t>文项目</w:t>
                                </w:r>
                                <w:r w:rsidRPr="00A81BE5">
                                  <w:rPr>
                                    <w:rFonts w:ascii="宋体" w:eastAsia="宋体" w:hAnsi="宋体" w:cs="宋体" w:hint="eastAsia"/>
                                    <w:sz w:val="48"/>
                                    <w:szCs w:val="48"/>
                                    <w:lang w:eastAsia="zh-CN"/>
                                  </w:rPr>
                                  <w:t>说</w:t>
                                </w:r>
                                <w:r w:rsidRPr="00A81BE5">
                                  <w:rPr>
                                    <w:rFonts w:hint="eastAsia"/>
                                    <w:sz w:val="48"/>
                                    <w:szCs w:val="48"/>
                                    <w:lang w:eastAsia="zh-CN"/>
                                  </w:rPr>
                                  <w:t>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4C25FA1E" w14:textId="5523FA7C" w:rsidR="00361812" w:rsidRPr="00A81BE5" w:rsidRDefault="00361812" w:rsidP="00CF212C">
                          <w:pPr>
                            <w:pStyle w:val="Organization"/>
                            <w:rPr>
                              <w:rFonts w:hint="eastAsia"/>
                              <w:sz w:val="48"/>
                              <w:szCs w:val="48"/>
                              <w:lang w:eastAsia="zh-CN"/>
                            </w:rPr>
                          </w:pPr>
                          <w:r w:rsidRPr="00A81BE5">
                            <w:rPr>
                              <w:sz w:val="48"/>
                              <w:szCs w:val="48"/>
                            </w:rPr>
                            <w:t>Advanced Mac OS X Programming</w:t>
                          </w:r>
                          <w:r w:rsidRPr="00A81BE5">
                            <w:rPr>
                              <w:rFonts w:ascii="宋体" w:eastAsia="宋体" w:hAnsi="宋体" w:cs="宋体" w:hint="eastAsia"/>
                              <w:sz w:val="48"/>
                              <w:szCs w:val="48"/>
                              <w:lang w:eastAsia="zh-CN"/>
                            </w:rPr>
                            <w:t>译</w:t>
                          </w:r>
                          <w:r>
                            <w:rPr>
                              <w:rFonts w:ascii="宋体" w:eastAsia="宋体" w:hAnsi="宋体" w:cs="宋体" w:hint="eastAsia"/>
                              <w:sz w:val="48"/>
                              <w:szCs w:val="48"/>
                              <w:lang w:eastAsia="zh-CN"/>
                            </w:rPr>
                            <w:t>文项目</w:t>
                          </w:r>
                          <w:r w:rsidRPr="00A81BE5">
                            <w:rPr>
                              <w:rFonts w:ascii="宋体" w:eastAsia="宋体" w:hAnsi="宋体" w:cs="宋体" w:hint="eastAsia"/>
                              <w:sz w:val="48"/>
                              <w:szCs w:val="48"/>
                              <w:lang w:eastAsia="zh-CN"/>
                            </w:rPr>
                            <w:t>说</w:t>
                          </w:r>
                          <w:r w:rsidRPr="00A81BE5">
                            <w:rPr>
                              <w:rFonts w:hint="eastAsia"/>
                              <w:sz w:val="48"/>
                              <w:szCs w:val="48"/>
                              <w:lang w:eastAsia="zh-CN"/>
                            </w:rPr>
                            <w:t>明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E17D9C" w14:paraId="7A34F55F" w14:textId="77777777" w:rsidTr="008F7390">
      <w:tc>
        <w:tcPr>
          <w:tcW w:w="11016" w:type="dxa"/>
          <w:shd w:val="clear" w:color="auto" w:fill="B0C0C9" w:themeFill="accent3"/>
        </w:tcPr>
        <w:p w14:paraId="78554495" w14:textId="77777777" w:rsidR="00E17D9C" w:rsidRDefault="00E17D9C" w:rsidP="00D313DA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5CB6376B" w14:textId="77777777" w:rsidR="00E17D9C" w:rsidRDefault="00E17D9C" w:rsidP="0000100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20A98EC"/>
    <w:lvl w:ilvl="0" w:tplc="2AE02E44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E5"/>
    <w:rsid w:val="00001008"/>
    <w:rsid w:val="00007268"/>
    <w:rsid w:val="000115BB"/>
    <w:rsid w:val="000157CE"/>
    <w:rsid w:val="00021DEE"/>
    <w:rsid w:val="00090988"/>
    <w:rsid w:val="00097F81"/>
    <w:rsid w:val="000A3204"/>
    <w:rsid w:val="000B1437"/>
    <w:rsid w:val="000F7C49"/>
    <w:rsid w:val="001123BB"/>
    <w:rsid w:val="001579A9"/>
    <w:rsid w:val="00165340"/>
    <w:rsid w:val="001A0608"/>
    <w:rsid w:val="001A3833"/>
    <w:rsid w:val="001E7F15"/>
    <w:rsid w:val="001F126C"/>
    <w:rsid w:val="001F3F6A"/>
    <w:rsid w:val="00285A96"/>
    <w:rsid w:val="002E1A8D"/>
    <w:rsid w:val="002E7884"/>
    <w:rsid w:val="00306314"/>
    <w:rsid w:val="003132DC"/>
    <w:rsid w:val="003229E6"/>
    <w:rsid w:val="0032682F"/>
    <w:rsid w:val="00335670"/>
    <w:rsid w:val="00361812"/>
    <w:rsid w:val="00363679"/>
    <w:rsid w:val="00365F0C"/>
    <w:rsid w:val="00380302"/>
    <w:rsid w:val="00391F9D"/>
    <w:rsid w:val="00393658"/>
    <w:rsid w:val="003B28B1"/>
    <w:rsid w:val="003E6944"/>
    <w:rsid w:val="0040240F"/>
    <w:rsid w:val="00446245"/>
    <w:rsid w:val="00447F71"/>
    <w:rsid w:val="00482453"/>
    <w:rsid w:val="004B27D5"/>
    <w:rsid w:val="004D5A96"/>
    <w:rsid w:val="004E759E"/>
    <w:rsid w:val="0051049E"/>
    <w:rsid w:val="00517143"/>
    <w:rsid w:val="0052343A"/>
    <w:rsid w:val="005418FB"/>
    <w:rsid w:val="00562668"/>
    <w:rsid w:val="00575FD7"/>
    <w:rsid w:val="005774DC"/>
    <w:rsid w:val="005845ED"/>
    <w:rsid w:val="005B7AB9"/>
    <w:rsid w:val="005D6D73"/>
    <w:rsid w:val="005D777B"/>
    <w:rsid w:val="005F48E3"/>
    <w:rsid w:val="00610B04"/>
    <w:rsid w:val="00616887"/>
    <w:rsid w:val="00625122"/>
    <w:rsid w:val="006524F6"/>
    <w:rsid w:val="00664EFC"/>
    <w:rsid w:val="006651EF"/>
    <w:rsid w:val="00675AF9"/>
    <w:rsid w:val="006A0A95"/>
    <w:rsid w:val="006A2623"/>
    <w:rsid w:val="006A57C6"/>
    <w:rsid w:val="00720109"/>
    <w:rsid w:val="00725441"/>
    <w:rsid w:val="0073605F"/>
    <w:rsid w:val="007420F6"/>
    <w:rsid w:val="007909E5"/>
    <w:rsid w:val="00796F14"/>
    <w:rsid w:val="007A531C"/>
    <w:rsid w:val="007E31A3"/>
    <w:rsid w:val="007F5B1A"/>
    <w:rsid w:val="008112E3"/>
    <w:rsid w:val="00867DE4"/>
    <w:rsid w:val="00890B29"/>
    <w:rsid w:val="008915C7"/>
    <w:rsid w:val="008C1AD6"/>
    <w:rsid w:val="008C6359"/>
    <w:rsid w:val="008F7390"/>
    <w:rsid w:val="0092544B"/>
    <w:rsid w:val="00930D68"/>
    <w:rsid w:val="00940F26"/>
    <w:rsid w:val="00964F4D"/>
    <w:rsid w:val="009662A2"/>
    <w:rsid w:val="009A2CD9"/>
    <w:rsid w:val="009B0A53"/>
    <w:rsid w:val="009F2CAF"/>
    <w:rsid w:val="009F3737"/>
    <w:rsid w:val="009F501F"/>
    <w:rsid w:val="00A70E44"/>
    <w:rsid w:val="00A80662"/>
    <w:rsid w:val="00A81BE5"/>
    <w:rsid w:val="00A87922"/>
    <w:rsid w:val="00AF3991"/>
    <w:rsid w:val="00B15647"/>
    <w:rsid w:val="00B70196"/>
    <w:rsid w:val="00B82558"/>
    <w:rsid w:val="00BC6584"/>
    <w:rsid w:val="00BD5A48"/>
    <w:rsid w:val="00BF5DB4"/>
    <w:rsid w:val="00C02CEA"/>
    <w:rsid w:val="00C4703C"/>
    <w:rsid w:val="00C63317"/>
    <w:rsid w:val="00C71F48"/>
    <w:rsid w:val="00C8613F"/>
    <w:rsid w:val="00CD7FB2"/>
    <w:rsid w:val="00CE32AC"/>
    <w:rsid w:val="00CF212C"/>
    <w:rsid w:val="00D011A4"/>
    <w:rsid w:val="00D03231"/>
    <w:rsid w:val="00D313DA"/>
    <w:rsid w:val="00D8550F"/>
    <w:rsid w:val="00DB3A58"/>
    <w:rsid w:val="00DD6631"/>
    <w:rsid w:val="00E14E28"/>
    <w:rsid w:val="00E17D9C"/>
    <w:rsid w:val="00E309D2"/>
    <w:rsid w:val="00E3679A"/>
    <w:rsid w:val="00E430C5"/>
    <w:rsid w:val="00E714B9"/>
    <w:rsid w:val="00EC6E5B"/>
    <w:rsid w:val="00EF264F"/>
    <w:rsid w:val="00F21720"/>
    <w:rsid w:val="00F24361"/>
    <w:rsid w:val="00F445ED"/>
    <w:rsid w:val="00F56730"/>
    <w:rsid w:val="00F56D93"/>
    <w:rsid w:val="00F643EA"/>
    <w:rsid w:val="00F73F39"/>
    <w:rsid w:val="00F82AE7"/>
    <w:rsid w:val="00F95ED3"/>
    <w:rsid w:val="00F96C3E"/>
    <w:rsid w:val="00FA03D3"/>
    <w:rsid w:val="00FA140B"/>
    <w:rsid w:val="00FC7FE5"/>
    <w:rsid w:val="00FE0074"/>
    <w:rsid w:val="00FE3228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104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E3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0D68"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616887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6A2623"/>
    <w:pPr>
      <w:spacing w:after="160" w:line="240" w:lineRule="auto"/>
    </w:pPr>
    <w:rPr>
      <w:color w:val="05E0DB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2623"/>
    <w:rPr>
      <w:color w:val="05E0DB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D313DA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285A96"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285A96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285A96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285A96"/>
    <w:rPr>
      <w:color w:val="5590CC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930D68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0B1437"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097F81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styleId="Hyperlink">
    <w:name w:val="Hyperlink"/>
    <w:basedOn w:val="DefaultParagraphFont"/>
    <w:uiPriority w:val="99"/>
    <w:unhideWhenUsed/>
    <w:rsid w:val="00517143"/>
    <w:rPr>
      <w:color w:val="008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E3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0D68"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616887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6A2623"/>
    <w:pPr>
      <w:spacing w:after="160" w:line="240" w:lineRule="auto"/>
    </w:pPr>
    <w:rPr>
      <w:color w:val="05E0DB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2623"/>
    <w:rPr>
      <w:color w:val="05E0DB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D313DA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285A96"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285A96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285A96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285A96"/>
    <w:rPr>
      <w:color w:val="5590CC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930D68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0B1437"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097F81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styleId="Hyperlink">
    <w:name w:val="Hyperlink"/>
    <w:basedOn w:val="DefaultParagraphFont"/>
    <w:uiPriority w:val="99"/>
    <w:unhideWhenUsed/>
    <w:rsid w:val="00517143"/>
    <w:rPr>
      <w:color w:val="008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https://github.com/maccoder/MacFreeBook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2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Reports:Prospect%20Business%20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3C3D14-E4DE-5442-BAA6-E6AE5C252B8D}" type="doc">
      <dgm:prSet loTypeId="urn:microsoft.com/office/officeart/2005/8/layout/hProcess11" loCatId="" qsTypeId="urn:microsoft.com/office/officeart/2005/8/quickstyle/simple4" qsCatId="simple" csTypeId="urn:microsoft.com/office/officeart/2005/8/colors/accent1_2" csCatId="accent1" phldr="1"/>
      <dgm:spPr/>
    </dgm:pt>
    <dgm:pt modelId="{1B4582D2-E475-7346-B92A-00E089A87FDF}">
      <dgm:prSet phldrT="[Text]" custT="1"/>
      <dgm:spPr/>
      <dgm:t>
        <a:bodyPr/>
        <a:lstStyle/>
        <a:p>
          <a:pPr algn="ctr"/>
          <a:r>
            <a:rPr lang="en-US" sz="1800">
              <a:solidFill>
                <a:srgbClr val="FF6600"/>
              </a:solidFill>
            </a:rPr>
            <a:t>5</a:t>
          </a:r>
          <a:r>
            <a:rPr lang="zh-CN" altLang="en-US" sz="1800">
              <a:solidFill>
                <a:srgbClr val="FF6600"/>
              </a:solidFill>
            </a:rPr>
            <a:t>月</a:t>
          </a:r>
          <a:r>
            <a:rPr lang="en-US" altLang="zh-CN" sz="1800">
              <a:solidFill>
                <a:srgbClr val="FF6600"/>
              </a:solidFill>
            </a:rPr>
            <a:t>6-10</a:t>
          </a:r>
          <a:r>
            <a:rPr lang="zh-CN" altLang="en-US" sz="1800">
              <a:solidFill>
                <a:srgbClr val="FF6600"/>
              </a:solidFill>
            </a:rPr>
            <a:t>号（</a:t>
          </a:r>
          <a:r>
            <a:rPr lang="en-US" altLang="zh-CN" sz="1800">
              <a:solidFill>
                <a:srgbClr val="FF6600"/>
              </a:solidFill>
            </a:rPr>
            <a:t>7</a:t>
          </a:r>
          <a:r>
            <a:rPr lang="zh-CN" altLang="en-US" sz="1800">
              <a:solidFill>
                <a:srgbClr val="FF6600"/>
              </a:solidFill>
            </a:rPr>
            <a:t>章）</a:t>
          </a:r>
          <a:endParaRPr lang="en-US" sz="1800">
            <a:solidFill>
              <a:srgbClr val="FF6600"/>
            </a:solidFill>
          </a:endParaRPr>
        </a:p>
      </dgm:t>
    </dgm:pt>
    <dgm:pt modelId="{81332B8B-2825-4542-AF21-1A6A74A27573}" type="parTrans" cxnId="{CF79E55B-FC11-0F46-BB22-AEC894D48CE4}">
      <dgm:prSet/>
      <dgm:spPr/>
      <dgm:t>
        <a:bodyPr/>
        <a:lstStyle/>
        <a:p>
          <a:pPr algn="ctr"/>
          <a:endParaRPr lang="en-US"/>
        </a:p>
      </dgm:t>
    </dgm:pt>
    <dgm:pt modelId="{805769EB-71BC-2043-9ACA-C4323C19B01F}" type="sibTrans" cxnId="{CF79E55B-FC11-0F46-BB22-AEC894D48CE4}">
      <dgm:prSet/>
      <dgm:spPr/>
      <dgm:t>
        <a:bodyPr/>
        <a:lstStyle/>
        <a:p>
          <a:pPr algn="ctr"/>
          <a:endParaRPr lang="en-US"/>
        </a:p>
      </dgm:t>
    </dgm:pt>
    <dgm:pt modelId="{7B5FC612-822E-B040-8C99-F5B5FF4FB445}">
      <dgm:prSet phldrT="[Text]" custT="1"/>
      <dgm:spPr/>
      <dgm:t>
        <a:bodyPr/>
        <a:lstStyle/>
        <a:p>
          <a:pPr algn="ctr"/>
          <a:r>
            <a:rPr lang="en-US" altLang="zh-CN" sz="1800">
              <a:solidFill>
                <a:srgbClr val="FF6600"/>
              </a:solidFill>
            </a:rPr>
            <a:t>6</a:t>
          </a:r>
          <a:r>
            <a:rPr lang="zh-CN" altLang="en-US" sz="1800">
              <a:solidFill>
                <a:srgbClr val="FF6600"/>
              </a:solidFill>
            </a:rPr>
            <a:t>月</a:t>
          </a:r>
          <a:r>
            <a:rPr lang="en-US" altLang="zh-CN" sz="1800">
              <a:solidFill>
                <a:srgbClr val="FF6600"/>
              </a:solidFill>
            </a:rPr>
            <a:t>6-10</a:t>
          </a:r>
          <a:r>
            <a:rPr lang="zh-CN" altLang="en-US" sz="1800">
              <a:solidFill>
                <a:srgbClr val="FF6600"/>
              </a:solidFill>
            </a:rPr>
            <a:t>号（</a:t>
          </a:r>
          <a:r>
            <a:rPr lang="en-US" altLang="zh-CN" sz="1800">
              <a:solidFill>
                <a:srgbClr val="FF6600"/>
              </a:solidFill>
            </a:rPr>
            <a:t>8</a:t>
          </a:r>
          <a:r>
            <a:rPr lang="zh-CN" altLang="en-US" sz="1800">
              <a:solidFill>
                <a:srgbClr val="FF6600"/>
              </a:solidFill>
            </a:rPr>
            <a:t>章）</a:t>
          </a:r>
          <a:endParaRPr lang="en-US" sz="1800"/>
        </a:p>
      </dgm:t>
    </dgm:pt>
    <dgm:pt modelId="{56953409-D800-9243-911E-F9153D9B4CDC}" type="parTrans" cxnId="{1D4E4C55-CBFD-C746-92A8-E3DD547A8CE3}">
      <dgm:prSet/>
      <dgm:spPr/>
      <dgm:t>
        <a:bodyPr/>
        <a:lstStyle/>
        <a:p>
          <a:pPr algn="ctr"/>
          <a:endParaRPr lang="en-US"/>
        </a:p>
      </dgm:t>
    </dgm:pt>
    <dgm:pt modelId="{4EE7D489-77A9-334E-8A5E-826BB45F1E7E}" type="sibTrans" cxnId="{1D4E4C55-CBFD-C746-92A8-E3DD547A8CE3}">
      <dgm:prSet/>
      <dgm:spPr/>
      <dgm:t>
        <a:bodyPr/>
        <a:lstStyle/>
        <a:p>
          <a:pPr algn="ctr"/>
          <a:endParaRPr lang="en-US"/>
        </a:p>
      </dgm:t>
    </dgm:pt>
    <dgm:pt modelId="{7890EC06-0217-604A-8DDC-B950F30B87D3}">
      <dgm:prSet phldrT="[Text]" custT="1"/>
      <dgm:spPr/>
      <dgm:t>
        <a:bodyPr/>
        <a:lstStyle/>
        <a:p>
          <a:pPr algn="ctr"/>
          <a:r>
            <a:rPr lang="en-US" altLang="zh-CN" sz="1800">
              <a:solidFill>
                <a:srgbClr val="FF6600"/>
              </a:solidFill>
            </a:rPr>
            <a:t>7</a:t>
          </a:r>
          <a:r>
            <a:rPr lang="zh-CN" altLang="en-US" sz="1800">
              <a:solidFill>
                <a:srgbClr val="FF6600"/>
              </a:solidFill>
            </a:rPr>
            <a:t>月</a:t>
          </a:r>
          <a:r>
            <a:rPr lang="en-US" altLang="zh-CN" sz="1800">
              <a:solidFill>
                <a:srgbClr val="FF6600"/>
              </a:solidFill>
            </a:rPr>
            <a:t>6-10</a:t>
          </a:r>
          <a:r>
            <a:rPr lang="zh-CN" altLang="en-US" sz="1800">
              <a:solidFill>
                <a:srgbClr val="FF6600"/>
              </a:solidFill>
            </a:rPr>
            <a:t>号（</a:t>
          </a:r>
          <a:r>
            <a:rPr lang="en-US" altLang="zh-CN" sz="1800">
              <a:solidFill>
                <a:srgbClr val="FF6600"/>
              </a:solidFill>
            </a:rPr>
            <a:t>8</a:t>
          </a:r>
          <a:r>
            <a:rPr lang="zh-CN" altLang="en-US" sz="1800">
              <a:solidFill>
                <a:srgbClr val="FF6600"/>
              </a:solidFill>
            </a:rPr>
            <a:t>章）</a:t>
          </a:r>
          <a:endParaRPr lang="en-US" sz="1800"/>
        </a:p>
      </dgm:t>
    </dgm:pt>
    <dgm:pt modelId="{57A1289B-3CA6-E640-9117-797D44DA4DBB}" type="parTrans" cxnId="{EC621445-13FC-7948-8A22-BF818504A51F}">
      <dgm:prSet/>
      <dgm:spPr/>
      <dgm:t>
        <a:bodyPr/>
        <a:lstStyle/>
        <a:p>
          <a:pPr algn="ctr"/>
          <a:endParaRPr lang="en-US"/>
        </a:p>
      </dgm:t>
    </dgm:pt>
    <dgm:pt modelId="{856C80A4-0298-E946-B63B-6D9212A54D51}" type="sibTrans" cxnId="{EC621445-13FC-7948-8A22-BF818504A51F}">
      <dgm:prSet/>
      <dgm:spPr/>
      <dgm:t>
        <a:bodyPr/>
        <a:lstStyle/>
        <a:p>
          <a:pPr algn="ctr"/>
          <a:endParaRPr lang="en-US"/>
        </a:p>
      </dgm:t>
    </dgm:pt>
    <dgm:pt modelId="{29086661-375F-9E47-969A-B0B5A02522E4}" type="pres">
      <dgm:prSet presAssocID="{273C3D14-E4DE-5442-BAA6-E6AE5C252B8D}" presName="Name0" presStyleCnt="0">
        <dgm:presLayoutVars>
          <dgm:dir/>
          <dgm:resizeHandles val="exact"/>
        </dgm:presLayoutVars>
      </dgm:prSet>
      <dgm:spPr/>
    </dgm:pt>
    <dgm:pt modelId="{21698F09-B04D-5E41-A0EA-1F0D830C9F9E}" type="pres">
      <dgm:prSet presAssocID="{273C3D14-E4DE-5442-BAA6-E6AE5C252B8D}" presName="arrow" presStyleLbl="bgShp" presStyleIdx="0" presStyleCnt="1"/>
      <dgm:spPr/>
    </dgm:pt>
    <dgm:pt modelId="{09B97275-98EE-C34F-97A5-3C2DA264D0E8}" type="pres">
      <dgm:prSet presAssocID="{273C3D14-E4DE-5442-BAA6-E6AE5C252B8D}" presName="points" presStyleCnt="0"/>
      <dgm:spPr/>
    </dgm:pt>
    <dgm:pt modelId="{67013B42-2446-8246-84AD-A049D7E12DB9}" type="pres">
      <dgm:prSet presAssocID="{1B4582D2-E475-7346-B92A-00E089A87FDF}" presName="compositeA" presStyleCnt="0"/>
      <dgm:spPr/>
    </dgm:pt>
    <dgm:pt modelId="{C7591553-786B-1A4C-9690-03065A15C45C}" type="pres">
      <dgm:prSet presAssocID="{1B4582D2-E475-7346-B92A-00E089A87FDF}" presName="text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CF539-0C22-E84F-B3F5-0E9E4A3CF9F5}" type="pres">
      <dgm:prSet presAssocID="{1B4582D2-E475-7346-B92A-00E089A87FDF}" presName="circleA" presStyleLbl="node1" presStyleIdx="0" presStyleCnt="3"/>
      <dgm:spPr/>
    </dgm:pt>
    <dgm:pt modelId="{DC63631B-0035-CF48-95C1-58A5DA39C8FC}" type="pres">
      <dgm:prSet presAssocID="{1B4582D2-E475-7346-B92A-00E089A87FDF}" presName="spaceA" presStyleCnt="0"/>
      <dgm:spPr/>
    </dgm:pt>
    <dgm:pt modelId="{272C0FE2-8851-2844-BEFC-AE6C59EB26EB}" type="pres">
      <dgm:prSet presAssocID="{805769EB-71BC-2043-9ACA-C4323C19B01F}" presName="space" presStyleCnt="0"/>
      <dgm:spPr/>
    </dgm:pt>
    <dgm:pt modelId="{560E861C-90D0-6B4E-8D63-C4DF6384903D}" type="pres">
      <dgm:prSet presAssocID="{7B5FC612-822E-B040-8C99-F5B5FF4FB445}" presName="compositeB" presStyleCnt="0"/>
      <dgm:spPr/>
    </dgm:pt>
    <dgm:pt modelId="{885BE865-79E2-6648-A17A-9C5AC98F7D92}" type="pres">
      <dgm:prSet presAssocID="{7B5FC612-822E-B040-8C99-F5B5FF4FB445}" presName="text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FC9910-621D-344D-BBAC-F3002E999844}" type="pres">
      <dgm:prSet presAssocID="{7B5FC612-822E-B040-8C99-F5B5FF4FB445}" presName="circleB" presStyleLbl="node1" presStyleIdx="1" presStyleCnt="3"/>
      <dgm:spPr/>
    </dgm:pt>
    <dgm:pt modelId="{12936C78-ED35-744A-B161-C5AE1AB7D7D7}" type="pres">
      <dgm:prSet presAssocID="{7B5FC612-822E-B040-8C99-F5B5FF4FB445}" presName="spaceB" presStyleCnt="0"/>
      <dgm:spPr/>
    </dgm:pt>
    <dgm:pt modelId="{1F02E9E4-1870-9F4B-B0E1-EEE29F1C819C}" type="pres">
      <dgm:prSet presAssocID="{4EE7D489-77A9-334E-8A5E-826BB45F1E7E}" presName="space" presStyleCnt="0"/>
      <dgm:spPr/>
    </dgm:pt>
    <dgm:pt modelId="{E06CAF8A-EB6E-6443-88F0-B3C9ED0C6903}" type="pres">
      <dgm:prSet presAssocID="{7890EC06-0217-604A-8DDC-B950F30B87D3}" presName="compositeA" presStyleCnt="0"/>
      <dgm:spPr/>
    </dgm:pt>
    <dgm:pt modelId="{0D39F56C-9F9E-AA4F-A12A-62528E3BE506}" type="pres">
      <dgm:prSet presAssocID="{7890EC06-0217-604A-8DDC-B950F30B87D3}" presName="textA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C467BD-6472-7B45-A9BF-837B8B1B023E}" type="pres">
      <dgm:prSet presAssocID="{7890EC06-0217-604A-8DDC-B950F30B87D3}" presName="circleA" presStyleLbl="node1" presStyleIdx="2" presStyleCnt="3"/>
      <dgm:spPr/>
    </dgm:pt>
    <dgm:pt modelId="{F1C053DC-C9E1-2D41-8CAD-A6B32EB7663B}" type="pres">
      <dgm:prSet presAssocID="{7890EC06-0217-604A-8DDC-B950F30B87D3}" presName="spaceA" presStyleCnt="0"/>
      <dgm:spPr/>
    </dgm:pt>
  </dgm:ptLst>
  <dgm:cxnLst>
    <dgm:cxn modelId="{1F0A8402-9C52-6C44-8EDE-BFA4C987452B}" type="presOf" srcId="{1B4582D2-E475-7346-B92A-00E089A87FDF}" destId="{C7591553-786B-1A4C-9690-03065A15C45C}" srcOrd="0" destOrd="0" presId="urn:microsoft.com/office/officeart/2005/8/layout/hProcess11"/>
    <dgm:cxn modelId="{3ED78A5C-0CCA-2C43-AB49-1AC37C352463}" type="presOf" srcId="{7890EC06-0217-604A-8DDC-B950F30B87D3}" destId="{0D39F56C-9F9E-AA4F-A12A-62528E3BE506}" srcOrd="0" destOrd="0" presId="urn:microsoft.com/office/officeart/2005/8/layout/hProcess11"/>
    <dgm:cxn modelId="{CF79E55B-FC11-0F46-BB22-AEC894D48CE4}" srcId="{273C3D14-E4DE-5442-BAA6-E6AE5C252B8D}" destId="{1B4582D2-E475-7346-B92A-00E089A87FDF}" srcOrd="0" destOrd="0" parTransId="{81332B8B-2825-4542-AF21-1A6A74A27573}" sibTransId="{805769EB-71BC-2043-9ACA-C4323C19B01F}"/>
    <dgm:cxn modelId="{1D4E4C55-CBFD-C746-92A8-E3DD547A8CE3}" srcId="{273C3D14-E4DE-5442-BAA6-E6AE5C252B8D}" destId="{7B5FC612-822E-B040-8C99-F5B5FF4FB445}" srcOrd="1" destOrd="0" parTransId="{56953409-D800-9243-911E-F9153D9B4CDC}" sibTransId="{4EE7D489-77A9-334E-8A5E-826BB45F1E7E}"/>
    <dgm:cxn modelId="{D4B57AFF-A179-CF4A-9B1C-0BAF737F1344}" type="presOf" srcId="{273C3D14-E4DE-5442-BAA6-E6AE5C252B8D}" destId="{29086661-375F-9E47-969A-B0B5A02522E4}" srcOrd="0" destOrd="0" presId="urn:microsoft.com/office/officeart/2005/8/layout/hProcess11"/>
    <dgm:cxn modelId="{EC621445-13FC-7948-8A22-BF818504A51F}" srcId="{273C3D14-E4DE-5442-BAA6-E6AE5C252B8D}" destId="{7890EC06-0217-604A-8DDC-B950F30B87D3}" srcOrd="2" destOrd="0" parTransId="{57A1289B-3CA6-E640-9117-797D44DA4DBB}" sibTransId="{856C80A4-0298-E946-B63B-6D9212A54D51}"/>
    <dgm:cxn modelId="{248E8340-2B02-9A41-BCFE-FDE835C20E30}" type="presOf" srcId="{7B5FC612-822E-B040-8C99-F5B5FF4FB445}" destId="{885BE865-79E2-6648-A17A-9C5AC98F7D92}" srcOrd="0" destOrd="0" presId="urn:microsoft.com/office/officeart/2005/8/layout/hProcess11"/>
    <dgm:cxn modelId="{FB1CD596-7C4F-5244-93B4-D0003CDADB51}" type="presParOf" srcId="{29086661-375F-9E47-969A-B0B5A02522E4}" destId="{21698F09-B04D-5E41-A0EA-1F0D830C9F9E}" srcOrd="0" destOrd="0" presId="urn:microsoft.com/office/officeart/2005/8/layout/hProcess11"/>
    <dgm:cxn modelId="{BAD64E63-7BCB-BE4F-8668-CFAF7B83109B}" type="presParOf" srcId="{29086661-375F-9E47-969A-B0B5A02522E4}" destId="{09B97275-98EE-C34F-97A5-3C2DA264D0E8}" srcOrd="1" destOrd="0" presId="urn:microsoft.com/office/officeart/2005/8/layout/hProcess11"/>
    <dgm:cxn modelId="{0CEC85E6-E061-CB4D-BAA0-2DE5A71E0901}" type="presParOf" srcId="{09B97275-98EE-C34F-97A5-3C2DA264D0E8}" destId="{67013B42-2446-8246-84AD-A049D7E12DB9}" srcOrd="0" destOrd="0" presId="urn:microsoft.com/office/officeart/2005/8/layout/hProcess11"/>
    <dgm:cxn modelId="{397455C2-3DAD-124D-B485-07D55B48D448}" type="presParOf" srcId="{67013B42-2446-8246-84AD-A049D7E12DB9}" destId="{C7591553-786B-1A4C-9690-03065A15C45C}" srcOrd="0" destOrd="0" presId="urn:microsoft.com/office/officeart/2005/8/layout/hProcess11"/>
    <dgm:cxn modelId="{61E5AED0-704A-A64F-9DA6-0372C3F3AA93}" type="presParOf" srcId="{67013B42-2446-8246-84AD-A049D7E12DB9}" destId="{AF7CF539-0C22-E84F-B3F5-0E9E4A3CF9F5}" srcOrd="1" destOrd="0" presId="urn:microsoft.com/office/officeart/2005/8/layout/hProcess11"/>
    <dgm:cxn modelId="{EC8EE65E-C137-4346-9C8E-7B0795628E38}" type="presParOf" srcId="{67013B42-2446-8246-84AD-A049D7E12DB9}" destId="{DC63631B-0035-CF48-95C1-58A5DA39C8FC}" srcOrd="2" destOrd="0" presId="urn:microsoft.com/office/officeart/2005/8/layout/hProcess11"/>
    <dgm:cxn modelId="{55F7E88E-8EFB-9740-84C0-F1A36AF5540E}" type="presParOf" srcId="{09B97275-98EE-C34F-97A5-3C2DA264D0E8}" destId="{272C0FE2-8851-2844-BEFC-AE6C59EB26EB}" srcOrd="1" destOrd="0" presId="urn:microsoft.com/office/officeart/2005/8/layout/hProcess11"/>
    <dgm:cxn modelId="{BA82DDD3-7188-1E48-A727-7BFBD61F97EB}" type="presParOf" srcId="{09B97275-98EE-C34F-97A5-3C2DA264D0E8}" destId="{560E861C-90D0-6B4E-8D63-C4DF6384903D}" srcOrd="2" destOrd="0" presId="urn:microsoft.com/office/officeart/2005/8/layout/hProcess11"/>
    <dgm:cxn modelId="{FB9563F0-2D53-C041-8FB9-0FBDD2C22730}" type="presParOf" srcId="{560E861C-90D0-6B4E-8D63-C4DF6384903D}" destId="{885BE865-79E2-6648-A17A-9C5AC98F7D92}" srcOrd="0" destOrd="0" presId="urn:microsoft.com/office/officeart/2005/8/layout/hProcess11"/>
    <dgm:cxn modelId="{F04EFCB8-FA1A-714E-AC01-A10D2C34BB96}" type="presParOf" srcId="{560E861C-90D0-6B4E-8D63-C4DF6384903D}" destId="{1BFC9910-621D-344D-BBAC-F3002E999844}" srcOrd="1" destOrd="0" presId="urn:microsoft.com/office/officeart/2005/8/layout/hProcess11"/>
    <dgm:cxn modelId="{78EB8130-91AD-D641-9293-E9DA5F184CAF}" type="presParOf" srcId="{560E861C-90D0-6B4E-8D63-C4DF6384903D}" destId="{12936C78-ED35-744A-B161-C5AE1AB7D7D7}" srcOrd="2" destOrd="0" presId="urn:microsoft.com/office/officeart/2005/8/layout/hProcess11"/>
    <dgm:cxn modelId="{BA3A8070-C45A-294A-B467-DDD3E946FBCB}" type="presParOf" srcId="{09B97275-98EE-C34F-97A5-3C2DA264D0E8}" destId="{1F02E9E4-1870-9F4B-B0E1-EEE29F1C819C}" srcOrd="3" destOrd="0" presId="urn:microsoft.com/office/officeart/2005/8/layout/hProcess11"/>
    <dgm:cxn modelId="{6D4FBA1D-F618-4340-8100-C1C2757C2932}" type="presParOf" srcId="{09B97275-98EE-C34F-97A5-3C2DA264D0E8}" destId="{E06CAF8A-EB6E-6443-88F0-B3C9ED0C6903}" srcOrd="4" destOrd="0" presId="urn:microsoft.com/office/officeart/2005/8/layout/hProcess11"/>
    <dgm:cxn modelId="{59506BD2-D4E3-754D-8162-26769E27AC2C}" type="presParOf" srcId="{E06CAF8A-EB6E-6443-88F0-B3C9ED0C6903}" destId="{0D39F56C-9F9E-AA4F-A12A-62528E3BE506}" srcOrd="0" destOrd="0" presId="urn:microsoft.com/office/officeart/2005/8/layout/hProcess11"/>
    <dgm:cxn modelId="{3938B5ED-BE85-E24D-AE17-5638620A9216}" type="presParOf" srcId="{E06CAF8A-EB6E-6443-88F0-B3C9ED0C6903}" destId="{78C467BD-6472-7B45-A9BF-837B8B1B023E}" srcOrd="1" destOrd="0" presId="urn:microsoft.com/office/officeart/2005/8/layout/hProcess11"/>
    <dgm:cxn modelId="{E1FE6CC0-209B-AA4A-B1C0-425B9898FA9B}" type="presParOf" srcId="{E06CAF8A-EB6E-6443-88F0-B3C9ED0C6903}" destId="{F1C053DC-C9E1-2D41-8CAD-A6B32EB7663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698F09-B04D-5E41-A0EA-1F0D830C9F9E}">
      <dsp:nvSpPr>
        <dsp:cNvPr id="0" name=""/>
        <dsp:cNvSpPr/>
      </dsp:nvSpPr>
      <dsp:spPr>
        <a:xfrm>
          <a:off x="0" y="609599"/>
          <a:ext cx="6057900" cy="81280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7591553-786B-1A4C-9690-03065A15C45C}">
      <dsp:nvSpPr>
        <dsp:cNvPr id="0" name=""/>
        <dsp:cNvSpPr/>
      </dsp:nvSpPr>
      <dsp:spPr>
        <a:xfrm>
          <a:off x="2662" y="0"/>
          <a:ext cx="1757027" cy="81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rgbClr val="FF6600"/>
              </a:solidFill>
            </a:rPr>
            <a:t>5</a:t>
          </a:r>
          <a:r>
            <a:rPr lang="zh-CN" altLang="en-US" sz="1800" kern="1200">
              <a:solidFill>
                <a:srgbClr val="FF6600"/>
              </a:solidFill>
            </a:rPr>
            <a:t>月</a:t>
          </a:r>
          <a:r>
            <a:rPr lang="en-US" altLang="zh-CN" sz="1800" kern="1200">
              <a:solidFill>
                <a:srgbClr val="FF6600"/>
              </a:solidFill>
            </a:rPr>
            <a:t>6-10</a:t>
          </a:r>
          <a:r>
            <a:rPr lang="zh-CN" altLang="en-US" sz="1800" kern="1200">
              <a:solidFill>
                <a:srgbClr val="FF6600"/>
              </a:solidFill>
            </a:rPr>
            <a:t>号（</a:t>
          </a:r>
          <a:r>
            <a:rPr lang="en-US" altLang="zh-CN" sz="1800" kern="1200">
              <a:solidFill>
                <a:srgbClr val="FF6600"/>
              </a:solidFill>
            </a:rPr>
            <a:t>7</a:t>
          </a:r>
          <a:r>
            <a:rPr lang="zh-CN" altLang="en-US" sz="1800" kern="1200">
              <a:solidFill>
                <a:srgbClr val="FF6600"/>
              </a:solidFill>
            </a:rPr>
            <a:t>章）</a:t>
          </a:r>
          <a:endParaRPr lang="en-US" sz="1800" kern="1200">
            <a:solidFill>
              <a:srgbClr val="FF6600"/>
            </a:solidFill>
          </a:endParaRPr>
        </a:p>
      </dsp:txBody>
      <dsp:txXfrm>
        <a:off x="2662" y="0"/>
        <a:ext cx="1757027" cy="812800"/>
      </dsp:txXfrm>
    </dsp:sp>
    <dsp:sp modelId="{AF7CF539-0C22-E84F-B3F5-0E9E4A3CF9F5}">
      <dsp:nvSpPr>
        <dsp:cNvPr id="0" name=""/>
        <dsp:cNvSpPr/>
      </dsp:nvSpPr>
      <dsp:spPr>
        <a:xfrm>
          <a:off x="779575" y="914400"/>
          <a:ext cx="203200" cy="203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5BE865-79E2-6648-A17A-9C5AC98F7D92}">
      <dsp:nvSpPr>
        <dsp:cNvPr id="0" name=""/>
        <dsp:cNvSpPr/>
      </dsp:nvSpPr>
      <dsp:spPr>
        <a:xfrm>
          <a:off x="1847541" y="1219199"/>
          <a:ext cx="1757027" cy="81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rgbClr val="FF6600"/>
              </a:solidFill>
            </a:rPr>
            <a:t>6</a:t>
          </a:r>
          <a:r>
            <a:rPr lang="zh-CN" altLang="en-US" sz="1800" kern="1200">
              <a:solidFill>
                <a:srgbClr val="FF6600"/>
              </a:solidFill>
            </a:rPr>
            <a:t>月</a:t>
          </a:r>
          <a:r>
            <a:rPr lang="en-US" altLang="zh-CN" sz="1800" kern="1200">
              <a:solidFill>
                <a:srgbClr val="FF6600"/>
              </a:solidFill>
            </a:rPr>
            <a:t>6-10</a:t>
          </a:r>
          <a:r>
            <a:rPr lang="zh-CN" altLang="en-US" sz="1800" kern="1200">
              <a:solidFill>
                <a:srgbClr val="FF6600"/>
              </a:solidFill>
            </a:rPr>
            <a:t>号（</a:t>
          </a:r>
          <a:r>
            <a:rPr lang="en-US" altLang="zh-CN" sz="1800" kern="1200">
              <a:solidFill>
                <a:srgbClr val="FF6600"/>
              </a:solidFill>
            </a:rPr>
            <a:t>8</a:t>
          </a:r>
          <a:r>
            <a:rPr lang="zh-CN" altLang="en-US" sz="1800" kern="1200">
              <a:solidFill>
                <a:srgbClr val="FF6600"/>
              </a:solidFill>
            </a:rPr>
            <a:t>章）</a:t>
          </a:r>
          <a:endParaRPr lang="en-US" sz="1800" kern="1200"/>
        </a:p>
      </dsp:txBody>
      <dsp:txXfrm>
        <a:off x="1847541" y="1219199"/>
        <a:ext cx="1757027" cy="812800"/>
      </dsp:txXfrm>
    </dsp:sp>
    <dsp:sp modelId="{1BFC9910-621D-344D-BBAC-F3002E999844}">
      <dsp:nvSpPr>
        <dsp:cNvPr id="0" name=""/>
        <dsp:cNvSpPr/>
      </dsp:nvSpPr>
      <dsp:spPr>
        <a:xfrm>
          <a:off x="2624454" y="914400"/>
          <a:ext cx="203200" cy="203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39F56C-9F9E-AA4F-A12A-62528E3BE506}">
      <dsp:nvSpPr>
        <dsp:cNvPr id="0" name=""/>
        <dsp:cNvSpPr/>
      </dsp:nvSpPr>
      <dsp:spPr>
        <a:xfrm>
          <a:off x="3692420" y="0"/>
          <a:ext cx="1757027" cy="81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>
              <a:solidFill>
                <a:srgbClr val="FF6600"/>
              </a:solidFill>
            </a:rPr>
            <a:t>7</a:t>
          </a:r>
          <a:r>
            <a:rPr lang="zh-CN" altLang="en-US" sz="1800" kern="1200">
              <a:solidFill>
                <a:srgbClr val="FF6600"/>
              </a:solidFill>
            </a:rPr>
            <a:t>月</a:t>
          </a:r>
          <a:r>
            <a:rPr lang="en-US" altLang="zh-CN" sz="1800" kern="1200">
              <a:solidFill>
                <a:srgbClr val="FF6600"/>
              </a:solidFill>
            </a:rPr>
            <a:t>6-10</a:t>
          </a:r>
          <a:r>
            <a:rPr lang="zh-CN" altLang="en-US" sz="1800" kern="1200">
              <a:solidFill>
                <a:srgbClr val="FF6600"/>
              </a:solidFill>
            </a:rPr>
            <a:t>号（</a:t>
          </a:r>
          <a:r>
            <a:rPr lang="en-US" altLang="zh-CN" sz="1800" kern="1200">
              <a:solidFill>
                <a:srgbClr val="FF6600"/>
              </a:solidFill>
            </a:rPr>
            <a:t>8</a:t>
          </a:r>
          <a:r>
            <a:rPr lang="zh-CN" altLang="en-US" sz="1800" kern="1200">
              <a:solidFill>
                <a:srgbClr val="FF6600"/>
              </a:solidFill>
            </a:rPr>
            <a:t>章）</a:t>
          </a:r>
          <a:endParaRPr lang="en-US" sz="1800" kern="1200"/>
        </a:p>
      </dsp:txBody>
      <dsp:txXfrm>
        <a:off x="3692420" y="0"/>
        <a:ext cx="1757027" cy="812800"/>
      </dsp:txXfrm>
    </dsp:sp>
    <dsp:sp modelId="{78C467BD-6472-7B45-A9BF-837B8B1B023E}">
      <dsp:nvSpPr>
        <dsp:cNvPr id="0" name=""/>
        <dsp:cNvSpPr/>
      </dsp:nvSpPr>
      <dsp:spPr>
        <a:xfrm>
          <a:off x="4469334" y="914400"/>
          <a:ext cx="203200" cy="203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D029466F58394E94A2C6C6AD44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654D7-B37D-E64D-8934-B2723F99B1AE}"/>
      </w:docPartPr>
      <w:docPartBody>
        <w:p w:rsidR="00D253D3" w:rsidRDefault="00D253D3">
          <w:pPr>
            <w:pStyle w:val="F8D029466F58394E94A2C6C6AD44A217"/>
          </w:pPr>
          <w:r w:rsidRPr="00F21720">
            <w:t>Lorem Ipsum</w:t>
          </w:r>
        </w:p>
      </w:docPartBody>
    </w:docPart>
    <w:docPart>
      <w:docPartPr>
        <w:name w:val="69A5B0823035CE49B8166E2A00BFD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5EEE-E313-C54F-9266-A28800E66C94}"/>
      </w:docPartPr>
      <w:docPartBody>
        <w:p w:rsidR="00D253D3" w:rsidRDefault="00D253D3">
          <w:pPr>
            <w:pStyle w:val="69A5B0823035CE49B8166E2A00BFD00E"/>
          </w:pPr>
          <w:r w:rsidRPr="00F21720">
            <w:t>Lorem Ipsum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82" w:rsidRDefault="000B1D82">
      <w:r>
        <w:separator/>
      </w:r>
    </w:p>
  </w:endnote>
  <w:endnote w:type="continuationSeparator" w:id="0">
    <w:p w:rsidR="000B1D82" w:rsidRDefault="000B1D82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82" w:rsidRDefault="000B1D82">
      <w:r>
        <w:separator/>
      </w:r>
    </w:p>
  </w:footnote>
  <w:footnote w:type="continuationSeparator" w:id="0">
    <w:p w:rsidR="000B1D82" w:rsidRDefault="000B1D82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BFE"/>
    <w:multiLevelType w:val="hybridMultilevel"/>
    <w:tmpl w:val="520A98EC"/>
    <w:lvl w:ilvl="0" w:tplc="2AE02E44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D3"/>
    <w:rsid w:val="000B1D82"/>
    <w:rsid w:val="00D2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029466F58394E94A2C6C6AD44A217">
    <w:name w:val="F8D029466F58394E94A2C6C6AD44A217"/>
  </w:style>
  <w:style w:type="paragraph" w:customStyle="1" w:styleId="F678DF6BCABE0C4EAB176393F8F14877">
    <w:name w:val="F678DF6BCABE0C4EAB176393F8F14877"/>
  </w:style>
  <w:style w:type="paragraph" w:customStyle="1" w:styleId="0FC771F3FAEA374B9337B4CF5F08C222">
    <w:name w:val="0FC771F3FAEA374B9337B4CF5F08C222"/>
  </w:style>
  <w:style w:type="paragraph" w:customStyle="1" w:styleId="F87BF4E2F4FBA640B88B21DF41B81F14">
    <w:name w:val="F87BF4E2F4FBA640B88B21DF41B81F14"/>
  </w:style>
  <w:style w:type="paragraph" w:customStyle="1" w:styleId="296719385C50314992B7253881BB626F">
    <w:name w:val="296719385C50314992B7253881BB626F"/>
  </w:style>
  <w:style w:type="paragraph" w:customStyle="1" w:styleId="2F60232B23748C49B97FF6B6CE0F1721">
    <w:name w:val="2F60232B23748C49B97FF6B6CE0F1721"/>
  </w:style>
  <w:style w:type="paragraph" w:styleId="FootnoteText">
    <w:name w:val="footnote text"/>
    <w:basedOn w:val="Normal"/>
    <w:link w:val="FootnoteTextChar"/>
    <w:uiPriority w:val="99"/>
    <w:rPr>
      <w:color w:val="7F7F7F" w:themeColor="text1" w:themeTint="80"/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color w:val="7F7F7F" w:themeColor="text1" w:themeTint="80"/>
      <w:sz w:val="18"/>
      <w:szCs w:val="20"/>
      <w:lang w:eastAsia="en-US"/>
    </w:rPr>
  </w:style>
  <w:style w:type="character" w:styleId="FootnoteReference">
    <w:name w:val="footnote reference"/>
    <w:basedOn w:val="DefaultParagraphFont"/>
    <w:uiPriority w:val="99"/>
    <w:rPr>
      <w:color w:val="F79646" w:themeColor="accent6"/>
      <w:sz w:val="20"/>
      <w:vertAlign w:val="superscript"/>
    </w:rPr>
  </w:style>
  <w:style w:type="paragraph" w:customStyle="1" w:styleId="075EE8F9E838EA4B839D61F9B270720E">
    <w:name w:val="075EE8F9E838EA4B839D61F9B270720E"/>
  </w:style>
  <w:style w:type="paragraph" w:customStyle="1" w:styleId="6A777660AC511B49B40E99038EDFDECF">
    <w:name w:val="6A777660AC511B49B40E99038EDFDECF"/>
  </w:style>
  <w:style w:type="paragraph" w:customStyle="1" w:styleId="E0D5E6E3D7A64C49BB7B62B260375EF2">
    <w:name w:val="E0D5E6E3D7A64C49BB7B62B260375EF2"/>
  </w:style>
  <w:style w:type="character" w:customStyle="1" w:styleId="Heading3Char">
    <w:name w:val="Heading 3 Char"/>
    <w:basedOn w:val="DefaultParagraphFont"/>
    <w:link w:val="Heading3"/>
    <w:uiPriority w:val="1"/>
    <w:rPr>
      <w:rFonts w:eastAsiaTheme="majorEastAsia" w:cstheme="majorBidi"/>
      <w:bCs/>
      <w:color w:val="4F81BD" w:themeColor="accent1"/>
      <w:sz w:val="20"/>
      <w:szCs w:val="20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eastAsia="en-US"/>
    </w:rPr>
  </w:style>
  <w:style w:type="paragraph" w:customStyle="1" w:styleId="67038F09074DD343A4E7468FAA9B638C">
    <w:name w:val="67038F09074DD343A4E7468FAA9B638C"/>
  </w:style>
  <w:style w:type="paragraph" w:customStyle="1" w:styleId="69A5B0823035CE49B8166E2A00BFD00E">
    <w:name w:val="69A5B0823035CE49B8166E2A00BFD00E"/>
  </w:style>
  <w:style w:type="paragraph" w:customStyle="1" w:styleId="59DE188A3CF52545AA1318CE473F9A77">
    <w:name w:val="59DE188A3CF52545AA1318CE473F9A77"/>
  </w:style>
  <w:style w:type="paragraph" w:customStyle="1" w:styleId="2657CD97DE68AA4FA2489D1A0E55117F">
    <w:name w:val="2657CD97DE68AA4FA2489D1A0E55117F"/>
    <w:rsid w:val="00D253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029466F58394E94A2C6C6AD44A217">
    <w:name w:val="F8D029466F58394E94A2C6C6AD44A217"/>
  </w:style>
  <w:style w:type="paragraph" w:customStyle="1" w:styleId="F678DF6BCABE0C4EAB176393F8F14877">
    <w:name w:val="F678DF6BCABE0C4EAB176393F8F14877"/>
  </w:style>
  <w:style w:type="paragraph" w:customStyle="1" w:styleId="0FC771F3FAEA374B9337B4CF5F08C222">
    <w:name w:val="0FC771F3FAEA374B9337B4CF5F08C222"/>
  </w:style>
  <w:style w:type="paragraph" w:customStyle="1" w:styleId="F87BF4E2F4FBA640B88B21DF41B81F14">
    <w:name w:val="F87BF4E2F4FBA640B88B21DF41B81F14"/>
  </w:style>
  <w:style w:type="paragraph" w:customStyle="1" w:styleId="296719385C50314992B7253881BB626F">
    <w:name w:val="296719385C50314992B7253881BB626F"/>
  </w:style>
  <w:style w:type="paragraph" w:customStyle="1" w:styleId="2F60232B23748C49B97FF6B6CE0F1721">
    <w:name w:val="2F60232B23748C49B97FF6B6CE0F1721"/>
  </w:style>
  <w:style w:type="paragraph" w:styleId="FootnoteText">
    <w:name w:val="footnote text"/>
    <w:basedOn w:val="Normal"/>
    <w:link w:val="FootnoteTextChar"/>
    <w:uiPriority w:val="99"/>
    <w:rPr>
      <w:color w:val="7F7F7F" w:themeColor="text1" w:themeTint="80"/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color w:val="7F7F7F" w:themeColor="text1" w:themeTint="80"/>
      <w:sz w:val="18"/>
      <w:szCs w:val="20"/>
      <w:lang w:eastAsia="en-US"/>
    </w:rPr>
  </w:style>
  <w:style w:type="character" w:styleId="FootnoteReference">
    <w:name w:val="footnote reference"/>
    <w:basedOn w:val="DefaultParagraphFont"/>
    <w:uiPriority w:val="99"/>
    <w:rPr>
      <w:color w:val="F79646" w:themeColor="accent6"/>
      <w:sz w:val="20"/>
      <w:vertAlign w:val="superscript"/>
    </w:rPr>
  </w:style>
  <w:style w:type="paragraph" w:customStyle="1" w:styleId="075EE8F9E838EA4B839D61F9B270720E">
    <w:name w:val="075EE8F9E838EA4B839D61F9B270720E"/>
  </w:style>
  <w:style w:type="paragraph" w:customStyle="1" w:styleId="6A777660AC511B49B40E99038EDFDECF">
    <w:name w:val="6A777660AC511B49B40E99038EDFDECF"/>
  </w:style>
  <w:style w:type="paragraph" w:customStyle="1" w:styleId="E0D5E6E3D7A64C49BB7B62B260375EF2">
    <w:name w:val="E0D5E6E3D7A64C49BB7B62B260375EF2"/>
  </w:style>
  <w:style w:type="character" w:customStyle="1" w:styleId="Heading3Char">
    <w:name w:val="Heading 3 Char"/>
    <w:basedOn w:val="DefaultParagraphFont"/>
    <w:link w:val="Heading3"/>
    <w:uiPriority w:val="1"/>
    <w:rPr>
      <w:rFonts w:eastAsiaTheme="majorEastAsia" w:cstheme="majorBidi"/>
      <w:bCs/>
      <w:color w:val="4F81BD" w:themeColor="accent1"/>
      <w:sz w:val="20"/>
      <w:szCs w:val="20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eastAsia="en-US"/>
    </w:rPr>
  </w:style>
  <w:style w:type="paragraph" w:customStyle="1" w:styleId="67038F09074DD343A4E7468FAA9B638C">
    <w:name w:val="67038F09074DD343A4E7468FAA9B638C"/>
  </w:style>
  <w:style w:type="paragraph" w:customStyle="1" w:styleId="69A5B0823035CE49B8166E2A00BFD00E">
    <w:name w:val="69A5B0823035CE49B8166E2A00BFD00E"/>
  </w:style>
  <w:style w:type="paragraph" w:customStyle="1" w:styleId="59DE188A3CF52545AA1318CE473F9A77">
    <w:name w:val="59DE188A3CF52545AA1318CE473F9A77"/>
  </w:style>
  <w:style w:type="paragraph" w:customStyle="1" w:styleId="2657CD97DE68AA4FA2489D1A0E55117F">
    <w:name w:val="2657CD97DE68AA4FA2489D1A0E55117F"/>
    <w:rsid w:val="00D25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A96F0-74C2-DD40-B885-AEBB1747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 Business Report.dotx</Template>
  <TotalTime>180</TotalTime>
  <Pages>7</Pages>
  <Words>175</Words>
  <Characters>1003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Morbi laoreet placerat purus</vt:lpstr>
      <vt:lpstr>    Maecenas sit amet ante.</vt:lpstr>
      <vt:lpstr>        Sed sit amet nulla non nisl ultrices vehicula.</vt:lpstr>
      <vt:lpstr>        Nam nec nisi. </vt:lpstr>
    </vt:vector>
  </TitlesOfParts>
  <Manager/>
  <Company/>
  <LinksUpToDate>false</LinksUpToDate>
  <CharactersWithSpaces>1176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麦金塔译书小组</dc:title>
  <dc:subject/>
  <dc:creator>liping</dc:creator>
  <cp:keywords/>
  <dc:description/>
  <cp:lastModifiedBy>gwerz</cp:lastModifiedBy>
  <cp:revision>65</cp:revision>
  <cp:lastPrinted>2010-05-23T20:14:00Z</cp:lastPrinted>
  <dcterms:created xsi:type="dcterms:W3CDTF">2013-04-06T10:11:00Z</dcterms:created>
  <dcterms:modified xsi:type="dcterms:W3CDTF">2013-04-08T13:54:00Z</dcterms:modified>
  <cp:category/>
</cp:coreProperties>
</file>